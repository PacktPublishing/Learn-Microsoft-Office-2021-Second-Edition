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36"/>
        <w:gridCol w:w="4839"/>
        <w:gridCol w:w="5155"/>
        <w:gridCol w:w="236"/>
      </w:tblGrid>
      <w:tr w:rsidR="00265218" w:rsidRPr="0052715B" w14:paraId="198396E4" w14:textId="77777777" w:rsidTr="000B2029">
        <w:trPr>
          <w:trHeight w:val="983"/>
        </w:trPr>
        <w:tc>
          <w:tcPr>
            <w:tcW w:w="113" w:type="pct"/>
            <w:shd w:val="clear" w:color="auto" w:fill="auto"/>
          </w:tcPr>
          <w:p w14:paraId="45DF846D" w14:textId="77777777" w:rsidR="00265218" w:rsidRPr="0052715B" w:rsidRDefault="00265218" w:rsidP="00CF31BB">
            <w:pPr>
              <w:pStyle w:val="Title"/>
            </w:pPr>
          </w:p>
        </w:tc>
        <w:sdt>
          <w:sdtPr>
            <w:id w:val="-3823277"/>
            <w:placeholder>
              <w:docPart w:val="01D4AFBF15CB43C1A7D7FAF6E659DBAF"/>
            </w:placeholder>
            <w:temporary/>
            <w:showingPlcHdr/>
            <w15:appearance w15:val="hidden"/>
          </w:sdtPr>
          <w:sdtEndPr/>
          <w:sdtContent>
            <w:tc>
              <w:tcPr>
                <w:tcW w:w="2316" w:type="pct"/>
                <w:shd w:val="clear" w:color="auto" w:fill="1F497D" w:themeFill="text2"/>
                <w:vAlign w:val="center"/>
              </w:tcPr>
              <w:p w14:paraId="2AE81B59" w14:textId="77777777" w:rsidR="00265218" w:rsidRPr="0052715B" w:rsidRDefault="00CF31BB" w:rsidP="00CF31BB">
                <w:pPr>
                  <w:pStyle w:val="Title"/>
                </w:pPr>
                <w:r w:rsidRPr="0052715B">
                  <w:t xml:space="preserve">Request for Use of Vacation </w:t>
                </w:r>
                <w:r w:rsidRPr="0052715B">
                  <w:br/>
                  <w:t>Time or Personal Days</w:t>
                </w:r>
              </w:p>
            </w:tc>
          </w:sdtContent>
        </w:sdt>
        <w:tc>
          <w:tcPr>
            <w:tcW w:w="2465" w:type="pct"/>
            <w:shd w:val="clear" w:color="auto" w:fill="auto"/>
          </w:tcPr>
          <w:p w14:paraId="256DDF54" w14:textId="77777777" w:rsidR="00265218" w:rsidRPr="0052715B" w:rsidRDefault="00265218" w:rsidP="00CF31BB">
            <w:pPr>
              <w:pStyle w:val="Title"/>
            </w:pPr>
          </w:p>
        </w:tc>
        <w:tc>
          <w:tcPr>
            <w:tcW w:w="106" w:type="pct"/>
            <w:shd w:val="clear" w:color="auto" w:fill="auto"/>
          </w:tcPr>
          <w:p w14:paraId="031D63A0" w14:textId="77777777" w:rsidR="00265218" w:rsidRPr="0052715B" w:rsidRDefault="00265218" w:rsidP="00CF31BB">
            <w:pPr>
              <w:pStyle w:val="Title"/>
            </w:pPr>
          </w:p>
        </w:tc>
      </w:tr>
      <w:tr w:rsidR="00BC1B68" w:rsidRPr="0052715B" w14:paraId="3DBEAE55" w14:textId="77777777" w:rsidTr="000B2029">
        <w:trPr>
          <w:trHeight w:val="543"/>
        </w:trPr>
        <w:tc>
          <w:tcPr>
            <w:tcW w:w="113" w:type="pct"/>
            <w:shd w:val="clear" w:color="auto" w:fill="auto"/>
          </w:tcPr>
          <w:p w14:paraId="68407149" w14:textId="77777777" w:rsidR="00BC1B68" w:rsidRPr="0052715B" w:rsidRDefault="00BC1B68" w:rsidP="00CF31BB">
            <w:pPr>
              <w:pStyle w:val="Text"/>
            </w:pPr>
          </w:p>
        </w:tc>
        <w:tc>
          <w:tcPr>
            <w:tcW w:w="4781" w:type="pct"/>
            <w:gridSpan w:val="2"/>
            <w:shd w:val="clear" w:color="auto" w:fill="auto"/>
          </w:tcPr>
          <w:p w14:paraId="0B46E0CE" w14:textId="77777777" w:rsidR="00BC1B68" w:rsidRPr="0052715B" w:rsidRDefault="00BC1B68" w:rsidP="00CF31BB">
            <w:pPr>
              <w:pStyle w:val="Text"/>
            </w:pPr>
          </w:p>
        </w:tc>
        <w:tc>
          <w:tcPr>
            <w:tcW w:w="106" w:type="pct"/>
            <w:shd w:val="clear" w:color="auto" w:fill="auto"/>
          </w:tcPr>
          <w:p w14:paraId="392AE5CD" w14:textId="77777777" w:rsidR="00BC1B68" w:rsidRPr="0052715B" w:rsidRDefault="00BC1B68" w:rsidP="00CF31BB">
            <w:pPr>
              <w:pStyle w:val="Text"/>
            </w:pPr>
          </w:p>
        </w:tc>
      </w:tr>
      <w:tr w:rsidR="00265218" w:rsidRPr="0052715B" w14:paraId="7D38E453" w14:textId="77777777" w:rsidTr="000B2029">
        <w:trPr>
          <w:trHeight w:val="9908"/>
        </w:trPr>
        <w:tc>
          <w:tcPr>
            <w:tcW w:w="113" w:type="pct"/>
            <w:shd w:val="clear" w:color="auto" w:fill="auto"/>
          </w:tcPr>
          <w:p w14:paraId="5732C9F2" w14:textId="77777777" w:rsidR="00265218" w:rsidRPr="0052715B" w:rsidRDefault="00265218" w:rsidP="00CF31BB">
            <w:pPr>
              <w:pStyle w:val="Text"/>
            </w:pPr>
          </w:p>
        </w:tc>
        <w:tc>
          <w:tcPr>
            <w:tcW w:w="4781" w:type="pct"/>
            <w:gridSpan w:val="2"/>
            <w:shd w:val="clear" w:color="auto" w:fill="auto"/>
          </w:tcPr>
          <w:tbl>
            <w:tblPr>
              <w:tblStyle w:val="TableGrid"/>
              <w:tblW w:w="990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top w:w="28" w:type="dxa"/>
              </w:tblCellMar>
              <w:tblLook w:val="04A0" w:firstRow="1" w:lastRow="0" w:firstColumn="1" w:lastColumn="0" w:noHBand="0" w:noVBand="1"/>
            </w:tblPr>
            <w:tblGrid>
              <w:gridCol w:w="2203"/>
              <w:gridCol w:w="300"/>
              <w:gridCol w:w="2393"/>
              <w:gridCol w:w="300"/>
              <w:gridCol w:w="2205"/>
              <w:gridCol w:w="300"/>
              <w:gridCol w:w="2207"/>
            </w:tblGrid>
            <w:tr w:rsidR="00A3321A" w:rsidRPr="0052715B" w14:paraId="32F5D364" w14:textId="77777777" w:rsidTr="000B2029">
              <w:sdt>
                <w:sdtPr>
                  <w:id w:val="1911270482"/>
                  <w:placeholder>
                    <w:docPart w:val="C1C0637BFD014A3788FD24F8606CC487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</w:tcPr>
                    <w:p w14:paraId="527A254D" w14:textId="77777777" w:rsidR="00A3321A" w:rsidRPr="0052715B" w:rsidRDefault="00CF31BB" w:rsidP="00CF31BB">
                      <w:r w:rsidRPr="0052715B">
                        <w:t xml:space="preserve">Please </w:t>
                      </w:r>
                      <w:r w:rsidR="00740FC7">
                        <w:t>complete and submit this form to</w:t>
                      </w:r>
                      <w:r w:rsidRPr="0052715B">
                        <w:t xml:space="preserve"> </w:t>
                      </w:r>
                      <w:r w:rsidR="00740FC7">
                        <w:t>your Provider/Office Manager.</w:t>
                      </w:r>
                    </w:p>
                  </w:tc>
                </w:sdtContent>
              </w:sdt>
            </w:tr>
            <w:tr w:rsidR="00C50E6D" w:rsidRPr="0052715B" w14:paraId="27B6C093" w14:textId="77777777" w:rsidTr="000B2029">
              <w:tc>
                <w:tcPr>
                  <w:tcW w:w="2203" w:type="dxa"/>
                  <w:tcBorders>
                    <w:bottom w:val="single" w:sz="4" w:space="0" w:color="808080" w:themeColor="background1" w:themeShade="80"/>
                  </w:tcBorders>
                </w:tcPr>
                <w:p w14:paraId="1BBB63B2" w14:textId="77777777"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7EEC5843" w14:textId="77777777"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7405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14:paraId="4C02EFCF" w14:textId="77777777"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</w:tr>
            <w:tr w:rsidR="00C50E6D" w:rsidRPr="0052715B" w14:paraId="4A40E499" w14:textId="77777777" w:rsidTr="000B2029">
              <w:sdt>
                <w:sdtPr>
                  <w:id w:val="1057201705"/>
                  <w:placeholder>
                    <w:docPart w:val="B0398786FD394BB7A211A593554A5054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3" w:type="dxa"/>
                      <w:tcBorders>
                        <w:top w:val="single" w:sz="4" w:space="0" w:color="808080" w:themeColor="background1" w:themeShade="80"/>
                      </w:tcBorders>
                    </w:tcPr>
                    <w:p w14:paraId="2906A238" w14:textId="77777777" w:rsidR="00C50E6D" w:rsidRPr="0052715B" w:rsidRDefault="00CF31BB" w:rsidP="00CF31BB">
                      <w:pPr>
                        <w:pStyle w:val="BoldText"/>
                      </w:pPr>
                      <w:r w:rsidRPr="0052715B">
                        <w:t>Request Date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7E89F783" w14:textId="77777777" w:rsidR="00C50E6D" w:rsidRPr="0052715B" w:rsidRDefault="00C50E6D" w:rsidP="00CF31BB">
                  <w:pPr>
                    <w:pStyle w:val="Text"/>
                  </w:pPr>
                </w:p>
              </w:tc>
              <w:sdt>
                <w:sdtPr>
                  <w:id w:val="63773372"/>
                  <w:placeholder>
                    <w:docPart w:val="1525A4D44A85425F9A3E808874089112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7405" w:type="dxa"/>
                      <w:gridSpan w:val="5"/>
                      <w:tcBorders>
                        <w:top w:val="single" w:sz="4" w:space="0" w:color="808080" w:themeColor="background1" w:themeShade="80"/>
                      </w:tcBorders>
                    </w:tcPr>
                    <w:p w14:paraId="0DE94D23" w14:textId="77777777" w:rsidR="00C50E6D" w:rsidRPr="0052715B" w:rsidRDefault="00CF31BB" w:rsidP="00CF31BB">
                      <w:pPr>
                        <w:pStyle w:val="BoldText"/>
                      </w:pPr>
                      <w:r w:rsidRPr="0052715B">
                        <w:t xml:space="preserve">Employee Name (First </w:t>
                      </w:r>
                      <w:r w:rsidR="0016108E" w:rsidRPr="0052715B">
                        <w:t xml:space="preserve">and </w:t>
                      </w:r>
                      <w:r w:rsidRPr="0052715B">
                        <w:t>Last Name)</w:t>
                      </w:r>
                    </w:p>
                  </w:tc>
                </w:sdtContent>
              </w:sdt>
            </w:tr>
            <w:tr w:rsidR="00A3321A" w:rsidRPr="0052715B" w14:paraId="2D4B003B" w14:textId="77777777" w:rsidTr="000B2029">
              <w:tc>
                <w:tcPr>
                  <w:tcW w:w="48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68E93DB" w14:textId="77777777"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6CAFCF9" w14:textId="77777777"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045789B8" w14:textId="77777777"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3A6A0808" w14:textId="77777777" w:rsidTr="000B2029">
              <w:sdt>
                <w:sdtPr>
                  <w:id w:val="77256028"/>
                  <w:placeholder>
                    <w:docPart w:val="EC14AF9987884FF7B1E4D5B29BA32903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3154AD9A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Office Title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1894C271" w14:textId="77777777" w:rsidR="00E141F4" w:rsidRPr="0052715B" w:rsidRDefault="00E141F4" w:rsidP="00CF31BB">
                  <w:pPr>
                    <w:pStyle w:val="Text"/>
                  </w:pPr>
                </w:p>
              </w:tc>
              <w:sdt>
                <w:sdtPr>
                  <w:id w:val="148098756"/>
                  <w:placeholder>
                    <w:docPart w:val="F14E1A1DC2D9472E90F9F94361583C7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712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1DF42632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Vacation Time/Personal Time Earned</w:t>
                      </w:r>
                    </w:p>
                  </w:tc>
                </w:sdtContent>
              </w:sdt>
            </w:tr>
            <w:tr w:rsidR="00E141F4" w:rsidRPr="0052715B" w14:paraId="592A508F" w14:textId="77777777" w:rsidTr="000B2029">
              <w:tc>
                <w:tcPr>
                  <w:tcW w:w="2203" w:type="dxa"/>
                  <w:tcBorders>
                    <w:bottom w:val="single" w:sz="4" w:space="0" w:color="808080" w:themeColor="background1" w:themeShade="80"/>
                  </w:tcBorders>
                </w:tcPr>
                <w:p w14:paraId="10C2F9C5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22F4AC65" w14:textId="77777777" w:rsidR="00E141F4" w:rsidRPr="0052715B" w:rsidRDefault="00E141F4" w:rsidP="0016108E">
                  <w:pPr>
                    <w:pStyle w:val="BoldText"/>
                    <w:spacing w:after="240"/>
                    <w:jc w:val="center"/>
                  </w:pPr>
                  <w:r w:rsidRPr="0052715B">
                    <w:t>-</w:t>
                  </w:r>
                </w:p>
              </w:tc>
              <w:tc>
                <w:tcPr>
                  <w:tcW w:w="2393" w:type="dxa"/>
                  <w:tcBorders>
                    <w:bottom w:val="single" w:sz="4" w:space="0" w:color="808080" w:themeColor="background1" w:themeShade="80"/>
                  </w:tcBorders>
                </w:tcPr>
                <w:p w14:paraId="1F867084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39738EC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5B6F555A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1B9CC1F1" w14:textId="77777777" w:rsidTr="000B2029">
              <w:sdt>
                <w:sdtPr>
                  <w:id w:val="1506785785"/>
                  <w:placeholder>
                    <w:docPart w:val="B07E10FBAB124775B15A53F11A859A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</w:tcPr>
                    <w:p w14:paraId="4761693F" w14:textId="77777777" w:rsidR="00E141F4" w:rsidRPr="0052715B" w:rsidRDefault="00CF31BB" w:rsidP="00CF31BB">
                      <w:pPr>
                        <w:pStyle w:val="BoldText"/>
                      </w:pPr>
                      <w:r w:rsidRPr="0044234B">
                        <w:t>Please fill in the dates you are requesting off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7F0F73EB" w14:textId="77777777" w:rsidR="00E141F4" w:rsidRPr="0052715B" w:rsidRDefault="00E141F4" w:rsidP="00CF31BB">
                  <w:pPr>
                    <w:pStyle w:val="BoldText"/>
                  </w:pPr>
                </w:p>
              </w:tc>
              <w:sdt>
                <w:sdtPr>
                  <w:id w:val="1588721802"/>
                  <w:placeholder>
                    <w:docPart w:val="FCA480E4953842049B83983E90F6FF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712" w:type="dxa"/>
                      <w:gridSpan w:val="3"/>
                    </w:tcPr>
                    <w:p w14:paraId="0EDEFD01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Day you plan to return to the office</w:t>
                      </w:r>
                    </w:p>
                  </w:tc>
                </w:sdtContent>
              </w:sdt>
            </w:tr>
            <w:tr w:rsidR="0016108E" w:rsidRPr="0052715B" w14:paraId="5C89C8CC" w14:textId="77777777" w:rsidTr="000B2029">
              <w:tc>
                <w:tcPr>
                  <w:tcW w:w="7401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14:paraId="67C90554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</w:tcPr>
                <w:p w14:paraId="25DE4BFF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2207" w:type="dxa"/>
                  <w:tcBorders>
                    <w:bottom w:val="single" w:sz="4" w:space="0" w:color="808080" w:themeColor="background1" w:themeShade="80"/>
                  </w:tcBorders>
                </w:tcPr>
                <w:p w14:paraId="5C163F5D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A3321A" w:rsidRPr="0052715B" w14:paraId="07211DF3" w14:textId="77777777" w:rsidTr="000B2029">
              <w:sdt>
                <w:sdtPr>
                  <w:id w:val="567540385"/>
                  <w:placeholder>
                    <w:docPart w:val="1C4472B6FD3E44E88407560C76051832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2CE9172C" w14:textId="77777777" w:rsidR="00A3321A" w:rsidRPr="0052715B" w:rsidRDefault="00CF31BB" w:rsidP="00CF31BB">
                      <w:pPr>
                        <w:pStyle w:val="BoldText"/>
                      </w:pPr>
                      <w:r w:rsidRPr="0052715B">
                        <w:t>Employee Signature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052ABD64" w14:textId="77777777" w:rsidR="00A3321A" w:rsidRPr="0052715B" w:rsidRDefault="00A3321A" w:rsidP="00CF31BB">
                  <w:pPr>
                    <w:pStyle w:val="BoldText"/>
                  </w:pPr>
                </w:p>
              </w:tc>
              <w:tc>
                <w:tcPr>
                  <w:tcW w:w="2205" w:type="dxa"/>
                </w:tcPr>
                <w:p w14:paraId="53B066F7" w14:textId="77777777" w:rsidR="00A3321A" w:rsidRPr="0052715B" w:rsidRDefault="00A3321A" w:rsidP="00CF31BB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316AF011" w14:textId="77777777" w:rsidR="00A3321A" w:rsidRPr="0052715B" w:rsidRDefault="00A3321A" w:rsidP="00CF31BB">
                  <w:pPr>
                    <w:pStyle w:val="BoldText"/>
                  </w:pPr>
                </w:p>
              </w:tc>
              <w:sdt>
                <w:sdtPr>
                  <w:id w:val="1221485342"/>
                  <w:placeholder>
                    <w:docPart w:val="A98E2634E25B4189B3FED9D4E74E34A6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7" w:type="dxa"/>
                      <w:tcBorders>
                        <w:top w:val="single" w:sz="4" w:space="0" w:color="808080" w:themeColor="background1" w:themeShade="80"/>
                      </w:tcBorders>
                    </w:tcPr>
                    <w:p w14:paraId="6E8889F3" w14:textId="77777777" w:rsidR="00A3321A" w:rsidRPr="0052715B" w:rsidRDefault="00CF31BB" w:rsidP="00CF31BB">
                      <w:pPr>
                        <w:pStyle w:val="BoldText"/>
                      </w:pPr>
                      <w:r w:rsidRPr="0052715B">
                        <w:t>Date</w:t>
                      </w:r>
                    </w:p>
                  </w:tc>
                </w:sdtContent>
              </w:sdt>
            </w:tr>
            <w:tr w:rsidR="00643F5A" w:rsidRPr="0052715B" w14:paraId="3940A410" w14:textId="77777777" w:rsidTr="000B2029">
              <w:tc>
                <w:tcPr>
                  <w:tcW w:w="4896" w:type="dxa"/>
                  <w:gridSpan w:val="3"/>
                  <w:tcBorders>
                    <w:bottom w:val="single" w:sz="24" w:space="0" w:color="1F497D" w:themeColor="text2"/>
                  </w:tcBorders>
                </w:tcPr>
                <w:p w14:paraId="1C86B1B2" w14:textId="77777777" w:rsidR="00643F5A" w:rsidRPr="0052715B" w:rsidRDefault="00643F5A" w:rsidP="00CF31BB"/>
              </w:tc>
              <w:tc>
                <w:tcPr>
                  <w:tcW w:w="300" w:type="dxa"/>
                  <w:tcBorders>
                    <w:bottom w:val="single" w:sz="24" w:space="0" w:color="1F497D" w:themeColor="text2"/>
                  </w:tcBorders>
                </w:tcPr>
                <w:p w14:paraId="765BB8E7" w14:textId="77777777" w:rsidR="00643F5A" w:rsidRPr="0052715B" w:rsidRDefault="00643F5A" w:rsidP="00CF31BB"/>
              </w:tc>
              <w:tc>
                <w:tcPr>
                  <w:tcW w:w="2205" w:type="dxa"/>
                  <w:tcBorders>
                    <w:bottom w:val="single" w:sz="24" w:space="0" w:color="1F497D" w:themeColor="text2"/>
                  </w:tcBorders>
                </w:tcPr>
                <w:p w14:paraId="37D15B72" w14:textId="77777777" w:rsidR="00643F5A" w:rsidRPr="0052715B" w:rsidRDefault="00643F5A" w:rsidP="00CF31BB"/>
              </w:tc>
              <w:tc>
                <w:tcPr>
                  <w:tcW w:w="300" w:type="dxa"/>
                  <w:tcBorders>
                    <w:bottom w:val="single" w:sz="24" w:space="0" w:color="1F497D" w:themeColor="text2"/>
                  </w:tcBorders>
                </w:tcPr>
                <w:p w14:paraId="75AE030C" w14:textId="77777777" w:rsidR="00643F5A" w:rsidRPr="0052715B" w:rsidRDefault="00643F5A" w:rsidP="00CF31BB"/>
              </w:tc>
              <w:tc>
                <w:tcPr>
                  <w:tcW w:w="2207" w:type="dxa"/>
                  <w:tcBorders>
                    <w:bottom w:val="single" w:sz="24" w:space="0" w:color="1F497D" w:themeColor="text2"/>
                  </w:tcBorders>
                </w:tcPr>
                <w:p w14:paraId="2FB7CD02" w14:textId="77777777" w:rsidR="00643F5A" w:rsidRPr="0052715B" w:rsidRDefault="00643F5A" w:rsidP="00CF31BB"/>
              </w:tc>
            </w:tr>
            <w:tr w:rsidR="00E141F4" w:rsidRPr="0052715B" w14:paraId="3A0FB429" w14:textId="77777777" w:rsidTr="000B2029">
              <w:trPr>
                <w:trHeight w:val="786"/>
              </w:trPr>
              <w:sdt>
                <w:sdtPr>
                  <w:id w:val="-1477831792"/>
                  <w:placeholder>
                    <w:docPart w:val="FBF182A3591D4A4EBA7FDEECCA511F0D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  <w:tcBorders>
                        <w:top w:val="single" w:sz="24" w:space="0" w:color="1F497D" w:themeColor="text2"/>
                        <w:bottom w:val="single" w:sz="24" w:space="0" w:color="1F497D" w:themeColor="text2"/>
                      </w:tcBorders>
                      <w:shd w:val="clear" w:color="auto" w:fill="F2F2F2" w:themeFill="background1" w:themeFillShade="F2"/>
                      <w:vAlign w:val="center"/>
                    </w:tcPr>
                    <w:p w14:paraId="7FE2C796" w14:textId="77777777" w:rsidR="00E141F4" w:rsidRPr="0052715B" w:rsidRDefault="00CF31BB" w:rsidP="00CF31BB">
                      <w:pPr>
                        <w:pStyle w:val="BlueBoldText"/>
                      </w:pPr>
                      <w:r w:rsidRPr="0044234B">
                        <w:t>Provider/Office Manager to Fill in Below</w:t>
                      </w:r>
                    </w:p>
                  </w:tc>
                </w:sdtContent>
              </w:sdt>
            </w:tr>
            <w:tr w:rsidR="00E141F4" w:rsidRPr="0052715B" w14:paraId="3E9F4516" w14:textId="77777777" w:rsidTr="000B2029">
              <w:trPr>
                <w:trHeight w:val="283"/>
              </w:trPr>
              <w:tc>
                <w:tcPr>
                  <w:tcW w:w="9908" w:type="dxa"/>
                  <w:gridSpan w:val="7"/>
                  <w:tcBorders>
                    <w:top w:val="single" w:sz="24" w:space="0" w:color="1F497D" w:themeColor="text2"/>
                  </w:tcBorders>
                </w:tcPr>
                <w:p w14:paraId="077F6DAD" w14:textId="77777777" w:rsidR="00E141F4" w:rsidRPr="0052715B" w:rsidRDefault="00E141F4" w:rsidP="00CF31BB"/>
              </w:tc>
            </w:tr>
            <w:tr w:rsidR="0016108E" w:rsidRPr="0052715B" w14:paraId="7CEC5521" w14:textId="77777777" w:rsidTr="000B2029">
              <w:tc>
                <w:tcPr>
                  <w:tcW w:w="48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7F2A4284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346C6E1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D486235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1372B797" w14:textId="77777777" w:rsidTr="000B2029">
              <w:tc>
                <w:tcPr>
                  <w:tcW w:w="489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118AD6F1" w14:textId="77777777" w:rsidR="00E141F4" w:rsidRPr="0052715B" w:rsidRDefault="00026524" w:rsidP="00CF31BB">
                  <w:pPr>
                    <w:pStyle w:val="BoldText"/>
                  </w:pPr>
                  <w:sdt>
                    <w:sdtPr>
                      <w:id w:val="-1106113707"/>
                      <w:placeholder>
                        <w:docPart w:val="2E3B85E3310441F3AC722B7B46252D2C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16108E" w:rsidRPr="0052715B">
                        <w:t>Approved or Not Approved</w:t>
                      </w:r>
                    </w:sdtContent>
                  </w:sdt>
                  <w:r w:rsidR="0016108E" w:rsidRPr="0052715B">
                    <w:t xml:space="preserve"> </w:t>
                  </w:r>
                </w:p>
              </w:tc>
              <w:tc>
                <w:tcPr>
                  <w:tcW w:w="300" w:type="dxa"/>
                </w:tcPr>
                <w:p w14:paraId="16648A16" w14:textId="77777777"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4712" w:type="dxa"/>
                  <w:gridSpan w:val="3"/>
                </w:tcPr>
                <w:p w14:paraId="2A1219C1" w14:textId="77777777" w:rsidR="00E141F4" w:rsidRPr="0052715B" w:rsidRDefault="00026524" w:rsidP="00CF31BB">
                  <w:pPr>
                    <w:pStyle w:val="BoldText"/>
                  </w:pPr>
                  <w:sdt>
                    <w:sdtPr>
                      <w:id w:val="1143160935"/>
                      <w:placeholder>
                        <w:docPart w:val="C862CF2E2BEA47F19F9759E673061060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16108E" w:rsidRPr="0044234B">
                        <w:t>Total Amount of Days/</w:t>
                      </w:r>
                      <w:r w:rsidR="0016108E" w:rsidRPr="0044234B">
                        <w:br/>
                        <w:t>Hours Requested by Employee</w:t>
                      </w:r>
                    </w:sdtContent>
                  </w:sdt>
                </w:p>
              </w:tc>
            </w:tr>
            <w:tr w:rsidR="00E141F4" w:rsidRPr="0052715B" w14:paraId="34E15E0F" w14:textId="77777777" w:rsidTr="000B2029">
              <w:tc>
                <w:tcPr>
                  <w:tcW w:w="9908" w:type="dxa"/>
                  <w:gridSpan w:val="7"/>
                  <w:tcBorders>
                    <w:bottom w:val="single" w:sz="4" w:space="0" w:color="808080" w:themeColor="background1" w:themeShade="80"/>
                  </w:tcBorders>
                </w:tcPr>
                <w:p w14:paraId="32F9D15B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372425BC" w14:textId="77777777" w:rsidTr="000B2029">
              <w:sdt>
                <w:sdtPr>
                  <w:id w:val="273227095"/>
                  <w:placeholder>
                    <w:docPart w:val="4CAD9AC7AAD94FC9A69645A32784CE60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  <w:tcBorders>
                        <w:top w:val="single" w:sz="4" w:space="0" w:color="808080" w:themeColor="background1" w:themeShade="80"/>
                      </w:tcBorders>
                    </w:tcPr>
                    <w:p w14:paraId="44E242A9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If NOT Approved, Explain Why</w:t>
                      </w:r>
                    </w:p>
                  </w:tc>
                </w:sdtContent>
              </w:sdt>
            </w:tr>
            <w:tr w:rsidR="0016108E" w:rsidRPr="0052715B" w14:paraId="5190B2CE" w14:textId="77777777" w:rsidTr="000B2029">
              <w:tc>
                <w:tcPr>
                  <w:tcW w:w="7401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14:paraId="00C87D0F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</w:tcPr>
                <w:p w14:paraId="2672612C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2207" w:type="dxa"/>
                  <w:tcBorders>
                    <w:bottom w:val="single" w:sz="4" w:space="0" w:color="808080" w:themeColor="background1" w:themeShade="80"/>
                  </w:tcBorders>
                </w:tcPr>
                <w:p w14:paraId="0D069BB9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34F32E59" w14:textId="77777777" w:rsidTr="000B2029">
              <w:sdt>
                <w:sdtPr>
                  <w:id w:val="-1999948493"/>
                  <w:placeholder>
                    <w:docPart w:val="6797BC6E42B543E385DDE625A6C9AE9B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37285992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Provider/Office Manager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22011833" w14:textId="77777777"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2205" w:type="dxa"/>
                </w:tcPr>
                <w:p w14:paraId="1F0A0E0F" w14:textId="77777777"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5FCA0B65" w14:textId="77777777" w:rsidR="00E141F4" w:rsidRPr="0052715B" w:rsidRDefault="00E141F4" w:rsidP="00CF31BB">
                  <w:pPr>
                    <w:pStyle w:val="BoldText"/>
                  </w:pPr>
                </w:p>
              </w:tc>
              <w:sdt>
                <w:sdtPr>
                  <w:id w:val="688957716"/>
                  <w:placeholder>
                    <w:docPart w:val="3698F100ACFD4714909BFB8B9E54A640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7" w:type="dxa"/>
                      <w:tcBorders>
                        <w:top w:val="single" w:sz="4" w:space="0" w:color="808080" w:themeColor="background1" w:themeShade="80"/>
                      </w:tcBorders>
                    </w:tcPr>
                    <w:p w14:paraId="65241980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Date</w:t>
                      </w:r>
                    </w:p>
                  </w:tc>
                </w:sdtContent>
              </w:sdt>
            </w:tr>
          </w:tbl>
          <w:p w14:paraId="7045E6EB" w14:textId="77777777" w:rsidR="00265218" w:rsidRPr="0052715B" w:rsidRDefault="00265218" w:rsidP="00CF31BB">
            <w:pPr>
              <w:pStyle w:val="Text"/>
            </w:pPr>
          </w:p>
        </w:tc>
        <w:tc>
          <w:tcPr>
            <w:tcW w:w="106" w:type="pct"/>
            <w:shd w:val="clear" w:color="auto" w:fill="auto"/>
          </w:tcPr>
          <w:p w14:paraId="44B8B65D" w14:textId="77777777" w:rsidR="00265218" w:rsidRPr="0052715B" w:rsidRDefault="00265218" w:rsidP="00CF31BB">
            <w:pPr>
              <w:pStyle w:val="Text"/>
            </w:pPr>
          </w:p>
        </w:tc>
      </w:tr>
    </w:tbl>
    <w:p w14:paraId="0A9C3C7E" w14:textId="77777777" w:rsidR="00463B35" w:rsidRDefault="00463B35" w:rsidP="00CF31BB">
      <w:pPr>
        <w:pStyle w:val="BlueBoldText"/>
      </w:pPr>
    </w:p>
    <w:sectPr w:rsidR="00463B35" w:rsidSect="00C822DF">
      <w:headerReference w:type="default" r:id="rId10"/>
      <w:footerReference w:type="default" r:id="rId11"/>
      <w:pgSz w:w="11906" w:h="16838" w:code="9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EA65D" w14:textId="77777777" w:rsidR="00026524" w:rsidRDefault="00026524" w:rsidP="00CF31BB">
      <w:r>
        <w:separator/>
      </w:r>
    </w:p>
  </w:endnote>
  <w:endnote w:type="continuationSeparator" w:id="0">
    <w:p w14:paraId="3886D6E8" w14:textId="77777777" w:rsidR="00026524" w:rsidRDefault="00026524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492"/>
      <w:gridCol w:w="3491"/>
      <w:gridCol w:w="3483"/>
    </w:tblGrid>
    <w:tr w:rsidR="003071A0" w:rsidRPr="0052715B" w14:paraId="271E1406" w14:textId="77777777" w:rsidTr="003071A0">
      <w:trPr>
        <w:trHeight w:val="544"/>
      </w:trPr>
      <w:tc>
        <w:tcPr>
          <w:tcW w:w="3596" w:type="dxa"/>
          <w:shd w:val="clear" w:color="auto" w:fill="auto"/>
          <w:vAlign w:val="center"/>
        </w:tcPr>
        <w:p w14:paraId="5DA9DD33" w14:textId="77777777"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01702ADF" wp14:editId="4729600A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3B5B99CF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01702ADF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3B5B99CF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897E3EA" w14:textId="77777777"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19562DDD" wp14:editId="1A2A2824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5949CCAC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60F618C" w14:textId="77777777"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5E52B109" wp14:editId="255E9CC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DC6BB9E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52715B" w14:paraId="4E59DB46" w14:textId="77777777" w:rsidTr="003071A0">
      <w:trPr>
        <w:trHeight w:val="84"/>
      </w:trPr>
      <w:tc>
        <w:tcPr>
          <w:tcW w:w="3596" w:type="dxa"/>
          <w:shd w:val="clear" w:color="auto" w:fill="auto"/>
          <w:vAlign w:val="center"/>
        </w:tcPr>
        <w:p w14:paraId="47F2EDB1" w14:textId="77777777" w:rsidR="003071A0" w:rsidRPr="0052715B" w:rsidRDefault="003071A0" w:rsidP="003071A0">
          <w:pPr>
            <w:pStyle w:val="Contacts"/>
            <w:spacing w:after="0"/>
          </w:pPr>
        </w:p>
      </w:tc>
      <w:tc>
        <w:tcPr>
          <w:tcW w:w="3597" w:type="dxa"/>
          <w:shd w:val="clear" w:color="auto" w:fill="auto"/>
          <w:vAlign w:val="center"/>
        </w:tcPr>
        <w:p w14:paraId="4D956C07" w14:textId="77777777" w:rsidR="003071A0" w:rsidRPr="0052715B" w:rsidRDefault="003071A0" w:rsidP="003071A0">
          <w:pPr>
            <w:pStyle w:val="Contacts"/>
            <w:spacing w:after="0"/>
          </w:pPr>
        </w:p>
      </w:tc>
      <w:tc>
        <w:tcPr>
          <w:tcW w:w="3597" w:type="dxa"/>
          <w:shd w:val="clear" w:color="auto" w:fill="auto"/>
          <w:vAlign w:val="center"/>
        </w:tcPr>
        <w:p w14:paraId="785E2261" w14:textId="77777777" w:rsidR="003071A0" w:rsidRPr="0052715B" w:rsidRDefault="003071A0" w:rsidP="003071A0">
          <w:pPr>
            <w:pStyle w:val="Contacts"/>
            <w:spacing w:after="0"/>
          </w:pPr>
        </w:p>
      </w:tc>
    </w:tr>
    <w:tr w:rsidR="00AE3FB7" w:rsidRPr="0052715B" w14:paraId="34F66223" w14:textId="77777777" w:rsidTr="002D3842">
      <w:tc>
        <w:tcPr>
          <w:tcW w:w="3596" w:type="dxa"/>
          <w:shd w:val="clear" w:color="auto" w:fill="auto"/>
          <w:vAlign w:val="center"/>
        </w:tcPr>
        <w:p w14:paraId="683DE5F8" w14:textId="77777777" w:rsidR="00AE3FB7" w:rsidRPr="0052715B" w:rsidRDefault="00026524" w:rsidP="00CF31BB">
          <w:pPr>
            <w:pStyle w:val="Contacts"/>
          </w:pPr>
          <w:sdt>
            <w:sdtPr>
              <w:id w:val="1560667362"/>
              <w:placeholder>
                <w:docPart w:val="C1C0637BFD014A3788FD24F8606CC487"/>
              </w:placeholder>
              <w:temporary/>
              <w:showingPlcHdr/>
              <w15:appearance w15:val="hidden"/>
              <w:text/>
            </w:sdtPr>
            <w:sdtEndPr/>
            <w:sdtContent>
              <w:r w:rsidR="003071A0" w:rsidRPr="0052715B">
                <w:t>[OFFICE ADDRESS]</w:t>
              </w:r>
            </w:sdtContent>
          </w:sdt>
        </w:p>
      </w:tc>
      <w:sdt>
        <w:sdtPr>
          <w:id w:val="-496103217"/>
          <w:placeholder>
            <w:docPart w:val="B0398786FD394BB7A211A593554A5054"/>
          </w:placeholder>
          <w:temporary/>
          <w:showingPlcHdr/>
          <w15:appearance w15:val="hidden"/>
          <w:text/>
        </w:sdtPr>
        <w:sdtEndPr/>
        <w:sdtContent>
          <w:tc>
            <w:tcPr>
              <w:tcW w:w="3597" w:type="dxa"/>
              <w:shd w:val="clear" w:color="auto" w:fill="auto"/>
              <w:vAlign w:val="center"/>
            </w:tcPr>
            <w:p w14:paraId="29AC3742" w14:textId="77777777" w:rsidR="00AE3FB7" w:rsidRPr="0052715B" w:rsidRDefault="001A199E" w:rsidP="00CF31BB">
              <w:pPr>
                <w:pStyle w:val="Contacts"/>
              </w:pPr>
              <w:r w:rsidRPr="0044234B">
                <w:t>[PHONE NUMBER]</w:t>
              </w:r>
            </w:p>
          </w:tc>
        </w:sdtContent>
      </w:sdt>
      <w:sdt>
        <w:sdtPr>
          <w:id w:val="-2067785086"/>
          <w:placeholder>
            <w:docPart w:val="1525A4D44A85425F9A3E808874089112"/>
          </w:placeholder>
          <w:temporary/>
          <w:showingPlcHdr/>
          <w15:appearance w15:val="hidden"/>
          <w:text/>
        </w:sdtPr>
        <w:sdtEndPr/>
        <w:sdtContent>
          <w:tc>
            <w:tcPr>
              <w:tcW w:w="3597" w:type="dxa"/>
              <w:shd w:val="clear" w:color="auto" w:fill="auto"/>
              <w:vAlign w:val="center"/>
            </w:tcPr>
            <w:p w14:paraId="4ED0A27D" w14:textId="77777777" w:rsidR="00AE3FB7" w:rsidRPr="0052715B" w:rsidRDefault="001A199E" w:rsidP="00CF31BB">
              <w:pPr>
                <w:pStyle w:val="Contacts"/>
              </w:pPr>
              <w:r w:rsidRPr="0052715B">
                <w:t>[EMAIL]</w:t>
              </w:r>
            </w:p>
          </w:tc>
        </w:sdtContent>
      </w:sdt>
    </w:tr>
  </w:tbl>
  <w:p w14:paraId="6B1FB28D" w14:textId="77777777" w:rsidR="00AE3FB7" w:rsidRDefault="00C822DF" w:rsidP="00CF31BB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39B27250" wp14:editId="0DD83AFC">
              <wp:simplePos x="0" y="0"/>
              <wp:positionH relativeFrom="column">
                <wp:posOffset>0</wp:posOffset>
              </wp:positionH>
              <wp:positionV relativeFrom="page">
                <wp:align>bottom</wp:align>
              </wp:positionV>
              <wp:extent cx="6784848" cy="941832"/>
              <wp:effectExtent l="0" t="0" r="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41832"/>
                        <a:chOff x="0" y="0"/>
                        <a:chExt cx="6785610" cy="94361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0" y="0"/>
                          <a:ext cx="6784340" cy="943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0" y="0"/>
                          <a:ext cx="6785610" cy="38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098FCCE" id="Group 13" o:spid="_x0000_s1026" alt="&quot;&quot;" style="position:absolute;margin-left:0;margin-top:0;width:534.25pt;height:74.15pt;z-index:-251649536;mso-position-vertical:bottom;mso-position-vertical-relative:page;mso-width-relative:margin;mso-height-relative:margin" coordsize="67856,9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">
              <v:rect id="Rectangle 17" o:spid="_x0000_s1027" style="position:absolute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" fillcolor="#1f497d [3215]" stroked="f" strokeweight="1pt">
                <v:stroke miterlimit="4"/>
                <v:textbox inset="3pt,3pt,3pt,3pt"/>
              </v:rect>
              <w10:wrap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34DEC" w14:textId="77777777" w:rsidR="00026524" w:rsidRDefault="00026524" w:rsidP="00CF31BB">
      <w:r>
        <w:separator/>
      </w:r>
    </w:p>
  </w:footnote>
  <w:footnote w:type="continuationSeparator" w:id="0">
    <w:p w14:paraId="50345EDB" w14:textId="77777777" w:rsidR="00026524" w:rsidRDefault="00026524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DAACA" w14:textId="77777777" w:rsidR="00BC1B68" w:rsidRDefault="00C822DF" w:rsidP="0052715B">
    <w:pPr>
      <w:pStyle w:val="Header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045A681E" wp14:editId="1B590A69">
              <wp:simplePos x="0" y="0"/>
              <wp:positionH relativeFrom="column">
                <wp:posOffset>0</wp:posOffset>
              </wp:positionH>
              <wp:positionV relativeFrom="paragraph">
                <wp:posOffset>-2317115</wp:posOffset>
              </wp:positionV>
              <wp:extent cx="6858000" cy="10328274"/>
              <wp:effectExtent l="0" t="0" r="0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0328274"/>
                        <a:chOff x="0" y="0"/>
                        <a:chExt cx="6858000" cy="10328274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3314700"/>
                          <a:ext cx="6854825" cy="7013574"/>
                          <a:chOff x="0" y="0"/>
                          <a:chExt cx="6854952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14630"/>
                            <a:ext cx="6854952" cy="6998767"/>
                            <a:chOff x="0" y="0"/>
                            <a:chExt cx="6854952" cy="699876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41908"/>
                              <a:ext cx="6781800" cy="6956859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rgbClr val="1F497D">
                                  <a:alpha val="30000"/>
                                </a:srgb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0" y="0"/>
                            <a:ext cx="6785610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857375"/>
                          <a:ext cx="6858000" cy="147575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alphaModFix amt="40000"/>
                          <a:duotone>
                            <a:schemeClr val="accent5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055" b="27033"/>
                        <a:stretch/>
                      </pic:blipFill>
                      <pic:spPr bwMode="auto">
                        <a:xfrm>
                          <a:off x="0" y="0"/>
                          <a:ext cx="6858000" cy="33712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857375"/>
                          <a:ext cx="885825" cy="85725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Shape"/>
                      <wps:cNvSpPr/>
                      <wps:spPr>
                        <a:xfrm>
                          <a:off x="447675" y="2085975"/>
                          <a:ext cx="548324" cy="48768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38" h="21600" extrusionOk="0">
                              <a:moveTo>
                                <a:pt x="14953" y="1350"/>
                              </a:moveTo>
                              <a:cubicBezTo>
                                <a:pt x="15302" y="1350"/>
                                <a:pt x="15552" y="1069"/>
                                <a:pt x="15552" y="675"/>
                              </a:cubicBezTo>
                              <a:cubicBezTo>
                                <a:pt x="15552" y="281"/>
                                <a:pt x="15302" y="0"/>
                                <a:pt x="14953" y="0"/>
                              </a:cubicBezTo>
                              <a:cubicBezTo>
                                <a:pt x="14604" y="0"/>
                                <a:pt x="14355" y="281"/>
                                <a:pt x="14355" y="675"/>
                              </a:cubicBezTo>
                              <a:cubicBezTo>
                                <a:pt x="14355" y="1069"/>
                                <a:pt x="14604" y="1350"/>
                                <a:pt x="14953" y="1350"/>
                              </a:cubicBezTo>
                              <a:close/>
                              <a:moveTo>
                                <a:pt x="14953" y="9450"/>
                              </a:moveTo>
                              <a:cubicBezTo>
                                <a:pt x="16599" y="9450"/>
                                <a:pt x="17946" y="7931"/>
                                <a:pt x="17946" y="6075"/>
                              </a:cubicBezTo>
                              <a:cubicBezTo>
                                <a:pt x="17946" y="4219"/>
                                <a:pt x="16599" y="2700"/>
                                <a:pt x="14953" y="2700"/>
                              </a:cubicBezTo>
                              <a:cubicBezTo>
                                <a:pt x="13307" y="2700"/>
                                <a:pt x="11960" y="4219"/>
                                <a:pt x="11960" y="6075"/>
                              </a:cubicBezTo>
                              <a:cubicBezTo>
                                <a:pt x="11960" y="7931"/>
                                <a:pt x="13307" y="9450"/>
                                <a:pt x="14953" y="9450"/>
                              </a:cubicBezTo>
                              <a:close/>
                              <a:moveTo>
                                <a:pt x="14953" y="4050"/>
                              </a:moveTo>
                              <a:cubicBezTo>
                                <a:pt x="15951" y="4050"/>
                                <a:pt x="16749" y="4950"/>
                                <a:pt x="16749" y="6075"/>
                              </a:cubicBezTo>
                              <a:cubicBezTo>
                                <a:pt x="16749" y="7200"/>
                                <a:pt x="15951" y="8100"/>
                                <a:pt x="14953" y="8100"/>
                              </a:cubicBezTo>
                              <a:cubicBezTo>
                                <a:pt x="13956" y="8100"/>
                                <a:pt x="13157" y="7200"/>
                                <a:pt x="13157" y="6075"/>
                              </a:cubicBezTo>
                              <a:cubicBezTo>
                                <a:pt x="13157" y="4950"/>
                                <a:pt x="13956" y="4050"/>
                                <a:pt x="14953" y="4050"/>
                              </a:cubicBezTo>
                              <a:close/>
                              <a:moveTo>
                                <a:pt x="17896" y="9394"/>
                              </a:moveTo>
                              <a:lnTo>
                                <a:pt x="17896" y="9394"/>
                              </a:lnTo>
                              <a:cubicBezTo>
                                <a:pt x="17647" y="9675"/>
                                <a:pt x="17647" y="10069"/>
                                <a:pt x="17896" y="10350"/>
                              </a:cubicBezTo>
                              <a:cubicBezTo>
                                <a:pt x="18146" y="10631"/>
                                <a:pt x="18495" y="10631"/>
                                <a:pt x="18744" y="10350"/>
                              </a:cubicBezTo>
                              <a:cubicBezTo>
                                <a:pt x="18994" y="10069"/>
                                <a:pt x="18994" y="9675"/>
                                <a:pt x="18744" y="9394"/>
                              </a:cubicBezTo>
                              <a:cubicBezTo>
                                <a:pt x="18495" y="9112"/>
                                <a:pt x="18146" y="9169"/>
                                <a:pt x="17896" y="9394"/>
                              </a:cubicBezTo>
                              <a:close/>
                              <a:moveTo>
                                <a:pt x="18744" y="2756"/>
                              </a:moveTo>
                              <a:lnTo>
                                <a:pt x="18744" y="2756"/>
                              </a:lnTo>
                              <a:cubicBezTo>
                                <a:pt x="18994" y="2475"/>
                                <a:pt x="18994" y="2081"/>
                                <a:pt x="18744" y="1800"/>
                              </a:cubicBezTo>
                              <a:cubicBezTo>
                                <a:pt x="18495" y="1519"/>
                                <a:pt x="18146" y="1519"/>
                                <a:pt x="17896" y="1800"/>
                              </a:cubicBezTo>
                              <a:cubicBezTo>
                                <a:pt x="17647" y="2081"/>
                                <a:pt x="17647" y="2475"/>
                                <a:pt x="17896" y="2756"/>
                              </a:cubicBezTo>
                              <a:cubicBezTo>
                                <a:pt x="18146" y="2981"/>
                                <a:pt x="18495" y="2981"/>
                                <a:pt x="18744" y="2756"/>
                              </a:cubicBezTo>
                              <a:close/>
                              <a:moveTo>
                                <a:pt x="19742" y="6750"/>
                              </a:moveTo>
                              <a:cubicBezTo>
                                <a:pt x="20091" y="6750"/>
                                <a:pt x="20341" y="6469"/>
                                <a:pt x="20341" y="6075"/>
                              </a:cubicBezTo>
                              <a:cubicBezTo>
                                <a:pt x="20341" y="5681"/>
                                <a:pt x="20091" y="5400"/>
                                <a:pt x="19742" y="5400"/>
                              </a:cubicBezTo>
                              <a:cubicBezTo>
                                <a:pt x="19393" y="5400"/>
                                <a:pt x="19144" y="5681"/>
                                <a:pt x="19144" y="6075"/>
                              </a:cubicBezTo>
                              <a:cubicBezTo>
                                <a:pt x="19144" y="6469"/>
                                <a:pt x="19393" y="6750"/>
                                <a:pt x="19742" y="6750"/>
                              </a:cubicBezTo>
                              <a:close/>
                              <a:moveTo>
                                <a:pt x="14355" y="11475"/>
                              </a:moveTo>
                              <a:cubicBezTo>
                                <a:pt x="14355" y="11869"/>
                                <a:pt x="14604" y="12150"/>
                                <a:pt x="14953" y="12150"/>
                              </a:cubicBezTo>
                              <a:cubicBezTo>
                                <a:pt x="15302" y="12150"/>
                                <a:pt x="15552" y="11869"/>
                                <a:pt x="15552" y="11475"/>
                              </a:cubicBezTo>
                              <a:cubicBezTo>
                                <a:pt x="15552" y="11081"/>
                                <a:pt x="15302" y="10800"/>
                                <a:pt x="14953" y="10800"/>
                              </a:cubicBezTo>
                              <a:cubicBezTo>
                                <a:pt x="14604" y="10800"/>
                                <a:pt x="14355" y="11081"/>
                                <a:pt x="14355" y="11475"/>
                              </a:cubicBezTo>
                              <a:close/>
                              <a:moveTo>
                                <a:pt x="10164" y="6750"/>
                              </a:moveTo>
                              <a:cubicBezTo>
                                <a:pt x="10514" y="6750"/>
                                <a:pt x="10763" y="6469"/>
                                <a:pt x="10763" y="6075"/>
                              </a:cubicBezTo>
                              <a:cubicBezTo>
                                <a:pt x="10763" y="5681"/>
                                <a:pt x="10514" y="5400"/>
                                <a:pt x="10164" y="5400"/>
                              </a:cubicBezTo>
                              <a:cubicBezTo>
                                <a:pt x="9815" y="5400"/>
                                <a:pt x="9566" y="5681"/>
                                <a:pt x="9566" y="6075"/>
                              </a:cubicBezTo>
                              <a:cubicBezTo>
                                <a:pt x="9566" y="6469"/>
                                <a:pt x="9815" y="6750"/>
                                <a:pt x="10164" y="6750"/>
                              </a:cubicBezTo>
                              <a:close/>
                              <a:moveTo>
                                <a:pt x="20939" y="17550"/>
                              </a:moveTo>
                              <a:lnTo>
                                <a:pt x="8019" y="17550"/>
                              </a:lnTo>
                              <a:lnTo>
                                <a:pt x="1035" y="9675"/>
                              </a:lnTo>
                              <a:cubicBezTo>
                                <a:pt x="786" y="9450"/>
                                <a:pt x="437" y="9450"/>
                                <a:pt x="187" y="9675"/>
                              </a:cubicBezTo>
                              <a:cubicBezTo>
                                <a:pt x="-62" y="9956"/>
                                <a:pt x="-62" y="10350"/>
                                <a:pt x="187" y="10631"/>
                              </a:cubicBezTo>
                              <a:lnTo>
                                <a:pt x="7171" y="18506"/>
                              </a:lnTo>
                              <a:lnTo>
                                <a:pt x="7171" y="20925"/>
                              </a:lnTo>
                              <a:cubicBezTo>
                                <a:pt x="7171" y="21319"/>
                                <a:pt x="7421" y="21600"/>
                                <a:pt x="7770" y="21600"/>
                              </a:cubicBezTo>
                              <a:cubicBezTo>
                                <a:pt x="8119" y="21600"/>
                                <a:pt x="8368" y="21319"/>
                                <a:pt x="8368" y="20925"/>
                              </a:cubicBezTo>
                              <a:lnTo>
                                <a:pt x="8368" y="18900"/>
                              </a:lnTo>
                              <a:lnTo>
                                <a:pt x="17946" y="18900"/>
                              </a:lnTo>
                              <a:lnTo>
                                <a:pt x="17946" y="20925"/>
                              </a:lnTo>
                              <a:cubicBezTo>
                                <a:pt x="17946" y="21319"/>
                                <a:pt x="18196" y="21600"/>
                                <a:pt x="18545" y="21600"/>
                              </a:cubicBezTo>
                              <a:cubicBezTo>
                                <a:pt x="18894" y="21600"/>
                                <a:pt x="19144" y="21319"/>
                                <a:pt x="19144" y="20925"/>
                              </a:cubicBezTo>
                              <a:lnTo>
                                <a:pt x="19144" y="18900"/>
                              </a:lnTo>
                              <a:lnTo>
                                <a:pt x="20939" y="18900"/>
                              </a:lnTo>
                              <a:cubicBezTo>
                                <a:pt x="21289" y="18900"/>
                                <a:pt x="21538" y="18619"/>
                                <a:pt x="21538" y="18225"/>
                              </a:cubicBezTo>
                              <a:lnTo>
                                <a:pt x="21538" y="18225"/>
                              </a:lnTo>
                              <a:cubicBezTo>
                                <a:pt x="21538" y="17831"/>
                                <a:pt x="21239" y="17550"/>
                                <a:pt x="20939" y="17550"/>
                              </a:cubicBezTo>
                              <a:close/>
                              <a:moveTo>
                                <a:pt x="11960" y="10350"/>
                              </a:moveTo>
                              <a:lnTo>
                                <a:pt x="11960" y="10350"/>
                              </a:lnTo>
                              <a:cubicBezTo>
                                <a:pt x="12210" y="10069"/>
                                <a:pt x="12210" y="9675"/>
                                <a:pt x="11960" y="9394"/>
                              </a:cubicBezTo>
                              <a:cubicBezTo>
                                <a:pt x="11711" y="9112"/>
                                <a:pt x="11362" y="9112"/>
                                <a:pt x="11112" y="9394"/>
                              </a:cubicBezTo>
                              <a:cubicBezTo>
                                <a:pt x="10863" y="9675"/>
                                <a:pt x="10863" y="10069"/>
                                <a:pt x="11112" y="10350"/>
                              </a:cubicBezTo>
                              <a:cubicBezTo>
                                <a:pt x="11362" y="10631"/>
                                <a:pt x="11761" y="10631"/>
                                <a:pt x="11960" y="10350"/>
                              </a:cubicBezTo>
                              <a:close/>
                              <a:moveTo>
                                <a:pt x="11960" y="2756"/>
                              </a:moveTo>
                              <a:lnTo>
                                <a:pt x="11960" y="2756"/>
                              </a:lnTo>
                              <a:cubicBezTo>
                                <a:pt x="12210" y="2475"/>
                                <a:pt x="12210" y="2081"/>
                                <a:pt x="11960" y="1800"/>
                              </a:cubicBezTo>
                              <a:cubicBezTo>
                                <a:pt x="11711" y="1519"/>
                                <a:pt x="11362" y="1519"/>
                                <a:pt x="11112" y="1800"/>
                              </a:cubicBezTo>
                              <a:cubicBezTo>
                                <a:pt x="10863" y="2081"/>
                                <a:pt x="10863" y="2475"/>
                                <a:pt x="11112" y="2756"/>
                              </a:cubicBezTo>
                              <a:cubicBezTo>
                                <a:pt x="11362" y="2981"/>
                                <a:pt x="11761" y="2981"/>
                                <a:pt x="11960" y="275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364BBFA4" id="Group 12" o:spid="_x0000_s1026" alt="&quot;&quot;" style="position:absolute;margin-left:0;margin-top:-182.45pt;width:540pt;height:813.25pt;z-index:-251650560" coordsize="68580,103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">
              <v:group id="Group 2" o:spid="_x0000_s1027" style="position:absolute;top:33147;width:68548;height:70135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top:146;width:68549;height:69987" coordsize="68549,69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419;width:67818;height:69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" fillcolor="#52658f [3206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" fillcolor="window" strokecolor="#1f497d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" fillcolor="#1f497d [3215]" stroked="f" strokeweight="1pt">
                  <v:stroke miterlimit="4"/>
                  <v:textbox inset="3pt,3pt,3pt,3pt"/>
                </v:rect>
              </v:group>
              <v:rect id="Rectangle 5" o:spid="_x0000_s1032" style="position:absolute;top:18573;width:68580;height:14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alt="&quot;&quot;" style="position:absolute;width:68580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">
                <v:imagedata r:id="rId2" o:title="" cropbottom="17716f" cropright="691f" recolortarget="black [1448]"/>
              </v:shape>
              <v:shape id="Round Same Side Corner Rectangle 14" o:spid="_x0000_s1034" style="position:absolute;left:2762;top:18573;width:8858;height:8573;rotation:180;visibility:visible;mso-wrap-style:square;v-text-anchor:middle" coordsize="88582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" path="m142878,l742947,v78909,,142878,63969,142878,142878l885825,857250r,l,857250r,l,142878c,63969,63969,,142878,xe" fillcolor="white [3212]" stroked="f" strokeweight="1pt">
                <v:path arrowok="t" o:connecttype="custom" o:connectlocs="142878,0;742947,0;885825,142878;885825,857250;885825,857250;0,857250;0,857250;0,142878;142878,0" o:connectangles="0,0,0,0,0,0,0,0,0"/>
              </v:shape>
              <v:shape id="Shape" o:spid="_x0000_s1035" style="position:absolute;left:4476;top:20859;width:5483;height:4877;visibility:visible;mso-wrap-style:square;v-text-anchor:middle" coordsize="21538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" path="m14953,1350v349,,599,-281,599,-675c15552,281,15302,,14953,v-349,,-598,281,-598,675c14355,1069,14604,1350,14953,1350xm14953,9450v1646,,2993,-1519,2993,-3375c17946,4219,16599,2700,14953,2700v-1646,,-2993,1519,-2993,3375c11960,7931,13307,9450,14953,9450xm14953,4050v998,,1796,900,1796,2025c16749,7200,15951,8100,14953,8100v-997,,-1796,-900,-1796,-2025c13157,4950,13956,4050,14953,4050xm17896,9394r,c17647,9675,17647,10069,17896,10350v250,281,599,281,848,c18994,10069,18994,9675,18744,9394v-249,-282,-598,-225,-848,xm18744,2756r,c18994,2475,18994,2081,18744,1800v-249,-281,-598,-281,-848,c17647,2081,17647,2475,17896,2756v250,225,599,225,848,xm19742,6750v349,,599,-281,599,-675c20341,5681,20091,5400,19742,5400v-349,,-598,281,-598,675c19144,6469,19393,6750,19742,6750xm14355,11475v,394,249,675,598,675c15302,12150,15552,11869,15552,11475v,-394,-250,-675,-599,-675c14604,10800,14355,11081,14355,11475xm10164,6750v350,,599,-281,599,-675c10763,5681,10514,5400,10164,5400v-349,,-598,281,-598,675c9566,6469,9815,6750,10164,6750xm20939,17550r-12920,l1035,9675v-249,-225,-598,-225,-848,c-62,9956,-62,10350,187,10631r6984,7875l7171,20925v,394,250,675,599,675c8119,21600,8368,21319,8368,20925r,-2025l17946,18900r,2025c17946,21319,18196,21600,18545,21600v349,,599,-281,599,-675l19144,18900r1795,c21289,18900,21538,18619,21538,18225r,c21538,17831,21239,17550,20939,17550xm11960,10350r,c12210,10069,12210,9675,11960,9394v-249,-282,-598,-282,-848,c10863,9675,10863,10069,11112,10350v250,281,649,281,848,xm11960,2756r,c12210,2475,12210,2081,11960,1800v-249,-281,-598,-281,-848,c10863,2081,10863,2475,11112,2756v250,225,649,225,848,xe" fillcolor="#1f497d [3215]" stroked="f" strokeweight="1pt">
                <v:stroke miterlimit="4" joinstyle="miter"/>
                <v:path arrowok="t" o:extrusionok="f" o:connecttype="custom" o:connectlocs="274162,243841;274162,243841;274162,243841;274162,243841" o:connectangles="0,90,180,270"/>
              </v:shape>
            </v:group>
          </w:pict>
        </mc:Fallback>
      </mc:AlternateContent>
    </w:r>
    <w:r w:rsidR="0052715B">
      <w:rPr>
        <w:noProof/>
      </w:rPr>
      <mc:AlternateContent>
        <mc:Choice Requires="wps">
          <w:drawing>
            <wp:inline distT="0" distB="0" distL="0" distR="0" wp14:anchorId="41F12ADF" wp14:editId="5C0686D9">
              <wp:extent cx="1977390" cy="391160"/>
              <wp:effectExtent l="0" t="0" r="3810" b="8890"/>
              <wp:docPr id="28" name="Shape" descr="logo placehold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77390" cy="3911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7575" y="7504"/>
                            </a:moveTo>
                            <a:cubicBezTo>
                              <a:pt x="7145" y="7504"/>
                              <a:pt x="6909" y="8906"/>
                              <a:pt x="6909" y="11151"/>
                            </a:cubicBezTo>
                            <a:cubicBezTo>
                              <a:pt x="6909" y="13325"/>
                              <a:pt x="7117" y="14587"/>
                              <a:pt x="7547" y="14587"/>
                            </a:cubicBezTo>
                            <a:cubicBezTo>
                              <a:pt x="7991" y="14587"/>
                              <a:pt x="8199" y="13255"/>
                              <a:pt x="8199" y="11010"/>
                            </a:cubicBezTo>
                            <a:cubicBezTo>
                              <a:pt x="8199" y="8836"/>
                              <a:pt x="7991" y="7504"/>
                              <a:pt x="7575" y="7504"/>
                            </a:cubicBezTo>
                            <a:close/>
                            <a:moveTo>
                              <a:pt x="7810" y="11431"/>
                            </a:moveTo>
                            <a:cubicBezTo>
                              <a:pt x="7810" y="13395"/>
                              <a:pt x="7783" y="14377"/>
                              <a:pt x="7561" y="14377"/>
                            </a:cubicBezTo>
                            <a:cubicBezTo>
                              <a:pt x="7339" y="14377"/>
                              <a:pt x="7311" y="13325"/>
                              <a:pt x="7311" y="11501"/>
                            </a:cubicBezTo>
                            <a:lnTo>
                              <a:pt x="7311" y="10800"/>
                            </a:lnTo>
                            <a:cubicBezTo>
                              <a:pt x="7311" y="8766"/>
                              <a:pt x="7325" y="7714"/>
                              <a:pt x="7561" y="7714"/>
                            </a:cubicBezTo>
                            <a:cubicBezTo>
                              <a:pt x="7797" y="7714"/>
                              <a:pt x="7810" y="8696"/>
                              <a:pt x="7810" y="10730"/>
                            </a:cubicBezTo>
                            <a:lnTo>
                              <a:pt x="7810" y="11431"/>
                            </a:lnTo>
                            <a:close/>
                            <a:moveTo>
                              <a:pt x="21558" y="12343"/>
                            </a:moveTo>
                            <a:cubicBezTo>
                              <a:pt x="21503" y="13395"/>
                              <a:pt x="21323" y="14236"/>
                              <a:pt x="21087" y="14236"/>
                            </a:cubicBezTo>
                            <a:lnTo>
                              <a:pt x="21017" y="14236"/>
                            </a:lnTo>
                            <a:lnTo>
                              <a:pt x="21017" y="11081"/>
                            </a:lnTo>
                            <a:lnTo>
                              <a:pt x="21059" y="11081"/>
                            </a:lnTo>
                            <a:cubicBezTo>
                              <a:pt x="21198" y="11081"/>
                              <a:pt x="21267" y="11431"/>
                              <a:pt x="21309" y="12413"/>
                            </a:cubicBezTo>
                            <a:lnTo>
                              <a:pt x="21336" y="12413"/>
                            </a:lnTo>
                            <a:lnTo>
                              <a:pt x="21336" y="9538"/>
                            </a:lnTo>
                            <a:lnTo>
                              <a:pt x="21309" y="9538"/>
                            </a:lnTo>
                            <a:cubicBezTo>
                              <a:pt x="21281" y="10309"/>
                              <a:pt x="21198" y="10800"/>
                              <a:pt x="21073" y="10800"/>
                            </a:cubicBezTo>
                            <a:lnTo>
                              <a:pt x="21003" y="10800"/>
                            </a:lnTo>
                            <a:lnTo>
                              <a:pt x="21003" y="7784"/>
                            </a:lnTo>
                            <a:lnTo>
                              <a:pt x="21073" y="7784"/>
                            </a:lnTo>
                            <a:cubicBezTo>
                              <a:pt x="21309" y="7784"/>
                              <a:pt x="21406" y="8205"/>
                              <a:pt x="21503" y="9538"/>
                            </a:cubicBezTo>
                            <a:lnTo>
                              <a:pt x="21545" y="9538"/>
                            </a:lnTo>
                            <a:lnTo>
                              <a:pt x="21531" y="7574"/>
                            </a:lnTo>
                            <a:lnTo>
                              <a:pt x="20518" y="7574"/>
                            </a:lnTo>
                            <a:lnTo>
                              <a:pt x="20518" y="7784"/>
                            </a:lnTo>
                            <a:lnTo>
                              <a:pt x="20629" y="7784"/>
                            </a:lnTo>
                            <a:lnTo>
                              <a:pt x="20629" y="14236"/>
                            </a:lnTo>
                            <a:lnTo>
                              <a:pt x="20518" y="14236"/>
                            </a:lnTo>
                            <a:lnTo>
                              <a:pt x="20518" y="14447"/>
                            </a:lnTo>
                            <a:lnTo>
                              <a:pt x="21586" y="14447"/>
                            </a:lnTo>
                            <a:lnTo>
                              <a:pt x="21600" y="12273"/>
                            </a:lnTo>
                            <a:lnTo>
                              <a:pt x="21558" y="12273"/>
                            </a:lnTo>
                            <a:close/>
                            <a:moveTo>
                              <a:pt x="9281" y="7784"/>
                            </a:moveTo>
                            <a:lnTo>
                              <a:pt x="9406" y="7784"/>
                            </a:lnTo>
                            <a:lnTo>
                              <a:pt x="9406" y="12203"/>
                            </a:lnTo>
                            <a:cubicBezTo>
                              <a:pt x="9406" y="13605"/>
                              <a:pt x="9281" y="14236"/>
                              <a:pt x="9087" y="14236"/>
                            </a:cubicBezTo>
                            <a:cubicBezTo>
                              <a:pt x="8851" y="14236"/>
                              <a:pt x="8795" y="13465"/>
                              <a:pt x="8795" y="12343"/>
                            </a:cubicBezTo>
                            <a:lnTo>
                              <a:pt x="8795" y="7714"/>
                            </a:lnTo>
                            <a:lnTo>
                              <a:pt x="8920" y="7714"/>
                            </a:lnTo>
                            <a:lnTo>
                              <a:pt x="8920" y="7504"/>
                            </a:lnTo>
                            <a:lnTo>
                              <a:pt x="8310" y="7504"/>
                            </a:lnTo>
                            <a:lnTo>
                              <a:pt x="8310" y="7714"/>
                            </a:lnTo>
                            <a:lnTo>
                              <a:pt x="8421" y="7714"/>
                            </a:lnTo>
                            <a:lnTo>
                              <a:pt x="8421" y="11992"/>
                            </a:lnTo>
                            <a:cubicBezTo>
                              <a:pt x="8421" y="13956"/>
                              <a:pt x="8643" y="14517"/>
                              <a:pt x="8962" y="14517"/>
                            </a:cubicBezTo>
                            <a:cubicBezTo>
                              <a:pt x="9364" y="14517"/>
                              <a:pt x="9461" y="13605"/>
                              <a:pt x="9461" y="12132"/>
                            </a:cubicBezTo>
                            <a:lnTo>
                              <a:pt x="9461" y="7784"/>
                            </a:lnTo>
                            <a:lnTo>
                              <a:pt x="9572" y="7784"/>
                            </a:lnTo>
                            <a:lnTo>
                              <a:pt x="9572" y="7574"/>
                            </a:lnTo>
                            <a:lnTo>
                              <a:pt x="9295" y="7574"/>
                            </a:lnTo>
                            <a:lnTo>
                              <a:pt x="9295" y="7784"/>
                            </a:lnTo>
                            <a:close/>
                            <a:moveTo>
                              <a:pt x="2136" y="4839"/>
                            </a:moveTo>
                            <a:cubicBezTo>
                              <a:pt x="1484" y="4839"/>
                              <a:pt x="957" y="7504"/>
                              <a:pt x="957" y="10800"/>
                            </a:cubicBezTo>
                            <a:cubicBezTo>
                              <a:pt x="957" y="14096"/>
                              <a:pt x="1484" y="16761"/>
                              <a:pt x="2136" y="16761"/>
                            </a:cubicBezTo>
                            <a:cubicBezTo>
                              <a:pt x="2788" y="16761"/>
                              <a:pt x="3316" y="14096"/>
                              <a:pt x="3316" y="10800"/>
                            </a:cubicBezTo>
                            <a:cubicBezTo>
                              <a:pt x="3316" y="7504"/>
                              <a:pt x="2788" y="4839"/>
                              <a:pt x="2136" y="4839"/>
                            </a:cubicBezTo>
                            <a:close/>
                            <a:moveTo>
                              <a:pt x="2136" y="0"/>
                            </a:moveTo>
                            <a:cubicBezTo>
                              <a:pt x="957" y="0"/>
                              <a:pt x="0" y="4839"/>
                              <a:pt x="0" y="10800"/>
                            </a:cubicBezTo>
                            <a:cubicBezTo>
                              <a:pt x="0" y="16761"/>
                              <a:pt x="957" y="21600"/>
                              <a:pt x="2136" y="21600"/>
                            </a:cubicBezTo>
                            <a:cubicBezTo>
                              <a:pt x="3316" y="21600"/>
                              <a:pt x="4273" y="16761"/>
                              <a:pt x="4273" y="10800"/>
                            </a:cubicBezTo>
                            <a:cubicBezTo>
                              <a:pt x="4287" y="4839"/>
                              <a:pt x="3316" y="0"/>
                              <a:pt x="2136" y="0"/>
                            </a:cubicBezTo>
                            <a:close/>
                            <a:moveTo>
                              <a:pt x="2136" y="18935"/>
                            </a:moveTo>
                            <a:cubicBezTo>
                              <a:pt x="1249" y="18935"/>
                              <a:pt x="527" y="15288"/>
                              <a:pt x="527" y="10800"/>
                            </a:cubicBezTo>
                            <a:cubicBezTo>
                              <a:pt x="527" y="6312"/>
                              <a:pt x="1249" y="2735"/>
                              <a:pt x="2136" y="2735"/>
                            </a:cubicBezTo>
                            <a:cubicBezTo>
                              <a:pt x="3024" y="2735"/>
                              <a:pt x="3746" y="6312"/>
                              <a:pt x="3746" y="10800"/>
                            </a:cubicBezTo>
                            <a:cubicBezTo>
                              <a:pt x="3746" y="15288"/>
                              <a:pt x="3024" y="18935"/>
                              <a:pt x="2136" y="18935"/>
                            </a:cubicBezTo>
                            <a:close/>
                            <a:moveTo>
                              <a:pt x="6853" y="7784"/>
                            </a:moveTo>
                            <a:lnTo>
                              <a:pt x="6978" y="7784"/>
                            </a:lnTo>
                            <a:lnTo>
                              <a:pt x="6978" y="7644"/>
                            </a:lnTo>
                            <a:lnTo>
                              <a:pt x="6590" y="7644"/>
                            </a:lnTo>
                            <a:lnTo>
                              <a:pt x="6590" y="7784"/>
                            </a:lnTo>
                            <a:lnTo>
                              <a:pt x="6784" y="7784"/>
                            </a:lnTo>
                            <a:lnTo>
                              <a:pt x="6506" y="10870"/>
                            </a:lnTo>
                            <a:lnTo>
                              <a:pt x="6243" y="7784"/>
                            </a:lnTo>
                            <a:lnTo>
                              <a:pt x="6368" y="7784"/>
                            </a:lnTo>
                            <a:lnTo>
                              <a:pt x="6368" y="7644"/>
                            </a:lnTo>
                            <a:lnTo>
                              <a:pt x="5743" y="7644"/>
                            </a:lnTo>
                            <a:lnTo>
                              <a:pt x="5743" y="7784"/>
                            </a:lnTo>
                            <a:lnTo>
                              <a:pt x="5840" y="7784"/>
                            </a:lnTo>
                            <a:lnTo>
                              <a:pt x="6173" y="11221"/>
                            </a:lnTo>
                            <a:lnTo>
                              <a:pt x="6173" y="14306"/>
                            </a:lnTo>
                            <a:lnTo>
                              <a:pt x="6049" y="14306"/>
                            </a:lnTo>
                            <a:lnTo>
                              <a:pt x="6049" y="14517"/>
                            </a:lnTo>
                            <a:lnTo>
                              <a:pt x="6659" y="14517"/>
                            </a:lnTo>
                            <a:lnTo>
                              <a:pt x="6659" y="14306"/>
                            </a:lnTo>
                            <a:lnTo>
                              <a:pt x="6534" y="14306"/>
                            </a:lnTo>
                            <a:lnTo>
                              <a:pt x="6534" y="11081"/>
                            </a:lnTo>
                            <a:lnTo>
                              <a:pt x="6853" y="7784"/>
                            </a:lnTo>
                            <a:close/>
                            <a:moveTo>
                              <a:pt x="19852" y="7644"/>
                            </a:moveTo>
                            <a:lnTo>
                              <a:pt x="19283" y="7644"/>
                            </a:lnTo>
                            <a:lnTo>
                              <a:pt x="19283" y="7855"/>
                            </a:lnTo>
                            <a:lnTo>
                              <a:pt x="19408" y="7855"/>
                            </a:lnTo>
                            <a:lnTo>
                              <a:pt x="19408" y="14377"/>
                            </a:lnTo>
                            <a:lnTo>
                              <a:pt x="19283" y="14377"/>
                            </a:lnTo>
                            <a:lnTo>
                              <a:pt x="19283" y="14587"/>
                            </a:lnTo>
                            <a:lnTo>
                              <a:pt x="20032" y="14587"/>
                            </a:lnTo>
                            <a:lnTo>
                              <a:pt x="20032" y="14377"/>
                            </a:lnTo>
                            <a:lnTo>
                              <a:pt x="19783" y="14377"/>
                            </a:lnTo>
                            <a:lnTo>
                              <a:pt x="19783" y="11712"/>
                            </a:lnTo>
                            <a:lnTo>
                              <a:pt x="19797" y="11712"/>
                            </a:lnTo>
                            <a:cubicBezTo>
                              <a:pt x="20171" y="11712"/>
                              <a:pt x="20435" y="11291"/>
                              <a:pt x="20435" y="9608"/>
                            </a:cubicBezTo>
                            <a:cubicBezTo>
                              <a:pt x="20435" y="8065"/>
                              <a:pt x="20213" y="7644"/>
                              <a:pt x="19852" y="7644"/>
                            </a:cubicBezTo>
                            <a:close/>
                            <a:moveTo>
                              <a:pt x="20032" y="9818"/>
                            </a:moveTo>
                            <a:cubicBezTo>
                              <a:pt x="20032" y="10940"/>
                              <a:pt x="19991" y="11501"/>
                              <a:pt x="19824" y="11501"/>
                            </a:cubicBezTo>
                            <a:lnTo>
                              <a:pt x="19783" y="11501"/>
                            </a:lnTo>
                            <a:lnTo>
                              <a:pt x="19783" y="7784"/>
                            </a:lnTo>
                            <a:lnTo>
                              <a:pt x="19838" y="7784"/>
                            </a:lnTo>
                            <a:cubicBezTo>
                              <a:pt x="19991" y="7784"/>
                              <a:pt x="20032" y="8205"/>
                              <a:pt x="20032" y="9257"/>
                            </a:cubicBezTo>
                            <a:lnTo>
                              <a:pt x="20032" y="9818"/>
                            </a:lnTo>
                            <a:close/>
                            <a:moveTo>
                              <a:pt x="16786" y="7644"/>
                            </a:moveTo>
                            <a:lnTo>
                              <a:pt x="16772" y="10099"/>
                            </a:lnTo>
                            <a:lnTo>
                              <a:pt x="16814" y="10099"/>
                            </a:lnTo>
                            <a:cubicBezTo>
                              <a:pt x="16911" y="8556"/>
                              <a:pt x="16980" y="7855"/>
                              <a:pt x="17161" y="7855"/>
                            </a:cubicBezTo>
                            <a:lnTo>
                              <a:pt x="17188" y="7855"/>
                            </a:lnTo>
                            <a:lnTo>
                              <a:pt x="17188" y="14306"/>
                            </a:lnTo>
                            <a:lnTo>
                              <a:pt x="17022" y="14306"/>
                            </a:lnTo>
                            <a:lnTo>
                              <a:pt x="17022" y="14517"/>
                            </a:lnTo>
                            <a:lnTo>
                              <a:pt x="17729" y="14517"/>
                            </a:lnTo>
                            <a:lnTo>
                              <a:pt x="17729" y="14306"/>
                            </a:lnTo>
                            <a:lnTo>
                              <a:pt x="17563" y="14306"/>
                            </a:lnTo>
                            <a:lnTo>
                              <a:pt x="17563" y="7855"/>
                            </a:lnTo>
                            <a:lnTo>
                              <a:pt x="17591" y="7855"/>
                            </a:lnTo>
                            <a:cubicBezTo>
                              <a:pt x="17771" y="7855"/>
                              <a:pt x="17827" y="8486"/>
                              <a:pt x="17938" y="10099"/>
                            </a:cubicBezTo>
                            <a:lnTo>
                              <a:pt x="17979" y="10099"/>
                            </a:lnTo>
                            <a:lnTo>
                              <a:pt x="17965" y="7644"/>
                            </a:lnTo>
                            <a:lnTo>
                              <a:pt x="16786" y="7644"/>
                            </a:lnTo>
                            <a:close/>
                            <a:moveTo>
                              <a:pt x="14705" y="11712"/>
                            </a:moveTo>
                            <a:lnTo>
                              <a:pt x="14830" y="11712"/>
                            </a:lnTo>
                            <a:lnTo>
                              <a:pt x="14830" y="13605"/>
                            </a:lnTo>
                            <a:cubicBezTo>
                              <a:pt x="14830" y="14096"/>
                              <a:pt x="14816" y="14377"/>
                              <a:pt x="14677" y="14377"/>
                            </a:cubicBezTo>
                            <a:cubicBezTo>
                              <a:pt x="14497" y="14377"/>
                              <a:pt x="14400" y="13395"/>
                              <a:pt x="14400" y="11431"/>
                            </a:cubicBezTo>
                            <a:lnTo>
                              <a:pt x="14400" y="10660"/>
                            </a:lnTo>
                            <a:cubicBezTo>
                              <a:pt x="14400" y="8626"/>
                              <a:pt x="14511" y="7714"/>
                              <a:pt x="14691" y="7714"/>
                            </a:cubicBezTo>
                            <a:cubicBezTo>
                              <a:pt x="14858" y="7714"/>
                              <a:pt x="14983" y="8626"/>
                              <a:pt x="15094" y="9748"/>
                            </a:cubicBezTo>
                            <a:lnTo>
                              <a:pt x="15135" y="9748"/>
                            </a:lnTo>
                            <a:lnTo>
                              <a:pt x="15121" y="7644"/>
                            </a:lnTo>
                            <a:lnTo>
                              <a:pt x="15094" y="7644"/>
                            </a:lnTo>
                            <a:cubicBezTo>
                              <a:pt x="15080" y="7784"/>
                              <a:pt x="15066" y="7855"/>
                              <a:pt x="15038" y="7855"/>
                            </a:cubicBezTo>
                            <a:cubicBezTo>
                              <a:pt x="14969" y="7855"/>
                              <a:pt x="14872" y="7574"/>
                              <a:pt x="14664" y="7574"/>
                            </a:cubicBezTo>
                            <a:cubicBezTo>
                              <a:pt x="14261" y="7574"/>
                              <a:pt x="13998" y="8836"/>
                              <a:pt x="13998" y="11221"/>
                            </a:cubicBezTo>
                            <a:cubicBezTo>
                              <a:pt x="13998" y="13535"/>
                              <a:pt x="14247" y="14657"/>
                              <a:pt x="14664" y="14657"/>
                            </a:cubicBezTo>
                            <a:cubicBezTo>
                              <a:pt x="14830" y="14657"/>
                              <a:pt x="14983" y="14306"/>
                              <a:pt x="15052" y="14306"/>
                            </a:cubicBezTo>
                            <a:cubicBezTo>
                              <a:pt x="15108" y="14306"/>
                              <a:pt x="15121" y="14377"/>
                              <a:pt x="15149" y="14587"/>
                            </a:cubicBezTo>
                            <a:lnTo>
                              <a:pt x="15177" y="14587"/>
                            </a:lnTo>
                            <a:lnTo>
                              <a:pt x="15177" y="11782"/>
                            </a:lnTo>
                            <a:lnTo>
                              <a:pt x="15246" y="11782"/>
                            </a:lnTo>
                            <a:lnTo>
                              <a:pt x="15246" y="11571"/>
                            </a:lnTo>
                            <a:lnTo>
                              <a:pt x="14691" y="11571"/>
                            </a:lnTo>
                            <a:lnTo>
                              <a:pt x="14691" y="11712"/>
                            </a:lnTo>
                            <a:close/>
                            <a:moveTo>
                              <a:pt x="16051" y="7504"/>
                            </a:moveTo>
                            <a:cubicBezTo>
                              <a:pt x="15621" y="7504"/>
                              <a:pt x="15385" y="8906"/>
                              <a:pt x="15385" y="11151"/>
                            </a:cubicBezTo>
                            <a:cubicBezTo>
                              <a:pt x="15385" y="13325"/>
                              <a:pt x="15593" y="14587"/>
                              <a:pt x="16023" y="14587"/>
                            </a:cubicBezTo>
                            <a:cubicBezTo>
                              <a:pt x="16467" y="14587"/>
                              <a:pt x="16675" y="13255"/>
                              <a:pt x="16675" y="11010"/>
                            </a:cubicBezTo>
                            <a:cubicBezTo>
                              <a:pt x="16675" y="8836"/>
                              <a:pt x="16467" y="7504"/>
                              <a:pt x="16051" y="7504"/>
                            </a:cubicBezTo>
                            <a:close/>
                            <a:moveTo>
                              <a:pt x="16273" y="11431"/>
                            </a:moveTo>
                            <a:cubicBezTo>
                              <a:pt x="16273" y="13395"/>
                              <a:pt x="16245" y="14377"/>
                              <a:pt x="16023" y="14377"/>
                            </a:cubicBezTo>
                            <a:cubicBezTo>
                              <a:pt x="15801" y="14377"/>
                              <a:pt x="15773" y="13325"/>
                              <a:pt x="15773" y="11501"/>
                            </a:cubicBezTo>
                            <a:lnTo>
                              <a:pt x="15773" y="10800"/>
                            </a:lnTo>
                            <a:cubicBezTo>
                              <a:pt x="15773" y="8766"/>
                              <a:pt x="15787" y="7714"/>
                              <a:pt x="16023" y="7714"/>
                            </a:cubicBezTo>
                            <a:cubicBezTo>
                              <a:pt x="16259" y="7714"/>
                              <a:pt x="16273" y="8696"/>
                              <a:pt x="16273" y="10730"/>
                            </a:cubicBezTo>
                            <a:lnTo>
                              <a:pt x="16273" y="11431"/>
                            </a:lnTo>
                            <a:close/>
                            <a:moveTo>
                              <a:pt x="18853" y="7784"/>
                            </a:moveTo>
                            <a:lnTo>
                              <a:pt x="19047" y="7784"/>
                            </a:lnTo>
                            <a:lnTo>
                              <a:pt x="18770" y="10870"/>
                            </a:lnTo>
                            <a:lnTo>
                              <a:pt x="18506" y="7784"/>
                            </a:lnTo>
                            <a:lnTo>
                              <a:pt x="18631" y="7784"/>
                            </a:lnTo>
                            <a:lnTo>
                              <a:pt x="18631" y="7644"/>
                            </a:lnTo>
                            <a:lnTo>
                              <a:pt x="18007" y="7644"/>
                            </a:lnTo>
                            <a:lnTo>
                              <a:pt x="18007" y="7784"/>
                            </a:lnTo>
                            <a:lnTo>
                              <a:pt x="18104" y="7784"/>
                            </a:lnTo>
                            <a:lnTo>
                              <a:pt x="18437" y="11221"/>
                            </a:lnTo>
                            <a:lnTo>
                              <a:pt x="18437" y="14306"/>
                            </a:lnTo>
                            <a:lnTo>
                              <a:pt x="18312" y="14306"/>
                            </a:lnTo>
                            <a:lnTo>
                              <a:pt x="18312" y="14517"/>
                            </a:lnTo>
                            <a:lnTo>
                              <a:pt x="18923" y="14517"/>
                            </a:lnTo>
                            <a:lnTo>
                              <a:pt x="18923" y="14306"/>
                            </a:lnTo>
                            <a:lnTo>
                              <a:pt x="18798" y="14306"/>
                            </a:lnTo>
                            <a:lnTo>
                              <a:pt x="18798" y="11081"/>
                            </a:lnTo>
                            <a:lnTo>
                              <a:pt x="19089" y="7784"/>
                            </a:lnTo>
                            <a:lnTo>
                              <a:pt x="19214" y="7784"/>
                            </a:lnTo>
                            <a:lnTo>
                              <a:pt x="19214" y="7644"/>
                            </a:lnTo>
                            <a:lnTo>
                              <a:pt x="18825" y="7644"/>
                            </a:lnTo>
                            <a:lnTo>
                              <a:pt x="18825" y="7784"/>
                            </a:lnTo>
                            <a:close/>
                            <a:moveTo>
                              <a:pt x="10821" y="14026"/>
                            </a:moveTo>
                            <a:cubicBezTo>
                              <a:pt x="10765" y="14026"/>
                              <a:pt x="10765" y="13816"/>
                              <a:pt x="10765" y="13184"/>
                            </a:cubicBezTo>
                            <a:lnTo>
                              <a:pt x="10765" y="12623"/>
                            </a:lnTo>
                            <a:cubicBezTo>
                              <a:pt x="10765" y="11501"/>
                              <a:pt x="10696" y="11081"/>
                              <a:pt x="10488" y="10940"/>
                            </a:cubicBezTo>
                            <a:lnTo>
                              <a:pt x="10488" y="10940"/>
                            </a:lnTo>
                            <a:cubicBezTo>
                              <a:pt x="10696" y="10870"/>
                              <a:pt x="10821" y="10519"/>
                              <a:pt x="10821" y="9327"/>
                            </a:cubicBezTo>
                            <a:cubicBezTo>
                              <a:pt x="10821" y="7925"/>
                              <a:pt x="10627" y="7644"/>
                              <a:pt x="10224" y="7644"/>
                            </a:cubicBezTo>
                            <a:lnTo>
                              <a:pt x="9642" y="7644"/>
                            </a:lnTo>
                            <a:lnTo>
                              <a:pt x="9642" y="7855"/>
                            </a:lnTo>
                            <a:lnTo>
                              <a:pt x="9766" y="7855"/>
                            </a:lnTo>
                            <a:lnTo>
                              <a:pt x="9766" y="14377"/>
                            </a:lnTo>
                            <a:lnTo>
                              <a:pt x="9642" y="14377"/>
                            </a:lnTo>
                            <a:lnTo>
                              <a:pt x="9642" y="14587"/>
                            </a:lnTo>
                            <a:lnTo>
                              <a:pt x="10280" y="14587"/>
                            </a:lnTo>
                            <a:lnTo>
                              <a:pt x="10280" y="14377"/>
                            </a:lnTo>
                            <a:lnTo>
                              <a:pt x="10127" y="14377"/>
                            </a:lnTo>
                            <a:lnTo>
                              <a:pt x="10127" y="11081"/>
                            </a:lnTo>
                            <a:lnTo>
                              <a:pt x="10224" y="11081"/>
                            </a:lnTo>
                            <a:cubicBezTo>
                              <a:pt x="10335" y="11081"/>
                              <a:pt x="10363" y="11431"/>
                              <a:pt x="10363" y="12132"/>
                            </a:cubicBezTo>
                            <a:lnTo>
                              <a:pt x="10363" y="12834"/>
                            </a:lnTo>
                            <a:cubicBezTo>
                              <a:pt x="10363" y="14236"/>
                              <a:pt x="10432" y="14657"/>
                              <a:pt x="10682" y="14657"/>
                            </a:cubicBezTo>
                            <a:cubicBezTo>
                              <a:pt x="10862" y="14657"/>
                              <a:pt x="10918" y="14377"/>
                              <a:pt x="10946" y="13255"/>
                            </a:cubicBezTo>
                            <a:lnTo>
                              <a:pt x="10918" y="13255"/>
                            </a:lnTo>
                            <a:cubicBezTo>
                              <a:pt x="10876" y="13956"/>
                              <a:pt x="10849" y="14026"/>
                              <a:pt x="10821" y="14026"/>
                            </a:cubicBezTo>
                            <a:close/>
                            <a:moveTo>
                              <a:pt x="10405" y="9397"/>
                            </a:moveTo>
                            <a:cubicBezTo>
                              <a:pt x="10405" y="10449"/>
                              <a:pt x="10335" y="10870"/>
                              <a:pt x="10183" y="10870"/>
                            </a:cubicBezTo>
                            <a:lnTo>
                              <a:pt x="10127" y="10870"/>
                            </a:lnTo>
                            <a:lnTo>
                              <a:pt x="10127" y="7855"/>
                            </a:lnTo>
                            <a:lnTo>
                              <a:pt x="10197" y="7855"/>
                            </a:lnTo>
                            <a:cubicBezTo>
                              <a:pt x="10335" y="7855"/>
                              <a:pt x="10418" y="8065"/>
                              <a:pt x="10418" y="9117"/>
                            </a:cubicBezTo>
                            <a:lnTo>
                              <a:pt x="10418" y="9397"/>
                            </a:lnTo>
                            <a:close/>
                            <a:moveTo>
                              <a:pt x="13207" y="7504"/>
                            </a:moveTo>
                            <a:cubicBezTo>
                              <a:pt x="12777" y="7504"/>
                              <a:pt x="12541" y="8906"/>
                              <a:pt x="12541" y="11151"/>
                            </a:cubicBezTo>
                            <a:cubicBezTo>
                              <a:pt x="12541" y="13325"/>
                              <a:pt x="12749" y="14587"/>
                              <a:pt x="13179" y="14587"/>
                            </a:cubicBezTo>
                            <a:cubicBezTo>
                              <a:pt x="13623" y="14587"/>
                              <a:pt x="13831" y="13255"/>
                              <a:pt x="13831" y="11010"/>
                            </a:cubicBezTo>
                            <a:cubicBezTo>
                              <a:pt x="13845" y="8836"/>
                              <a:pt x="13637" y="7504"/>
                              <a:pt x="13207" y="7504"/>
                            </a:cubicBezTo>
                            <a:close/>
                            <a:moveTo>
                              <a:pt x="13443" y="11431"/>
                            </a:moveTo>
                            <a:cubicBezTo>
                              <a:pt x="13443" y="13395"/>
                              <a:pt x="13415" y="14377"/>
                              <a:pt x="13193" y="14377"/>
                            </a:cubicBezTo>
                            <a:cubicBezTo>
                              <a:pt x="12971" y="14377"/>
                              <a:pt x="12943" y="13325"/>
                              <a:pt x="12943" y="11501"/>
                            </a:cubicBezTo>
                            <a:lnTo>
                              <a:pt x="12943" y="10800"/>
                            </a:lnTo>
                            <a:cubicBezTo>
                              <a:pt x="12943" y="8766"/>
                              <a:pt x="12957" y="7714"/>
                              <a:pt x="13193" y="7714"/>
                            </a:cubicBezTo>
                            <a:cubicBezTo>
                              <a:pt x="13429" y="7714"/>
                              <a:pt x="13443" y="8696"/>
                              <a:pt x="13443" y="10730"/>
                            </a:cubicBezTo>
                            <a:lnTo>
                              <a:pt x="13443" y="11431"/>
                            </a:lnTo>
                            <a:close/>
                            <a:moveTo>
                              <a:pt x="11931" y="14306"/>
                            </a:moveTo>
                            <a:lnTo>
                              <a:pt x="11861" y="14306"/>
                            </a:lnTo>
                            <a:lnTo>
                              <a:pt x="11861" y="7855"/>
                            </a:lnTo>
                            <a:lnTo>
                              <a:pt x="12069" y="7855"/>
                            </a:lnTo>
                            <a:lnTo>
                              <a:pt x="12069" y="7644"/>
                            </a:lnTo>
                            <a:lnTo>
                              <a:pt x="11376" y="7644"/>
                            </a:lnTo>
                            <a:lnTo>
                              <a:pt x="11376" y="7855"/>
                            </a:lnTo>
                            <a:lnTo>
                              <a:pt x="11487" y="7855"/>
                            </a:lnTo>
                            <a:lnTo>
                              <a:pt x="11487" y="14306"/>
                            </a:lnTo>
                            <a:lnTo>
                              <a:pt x="11376" y="14306"/>
                            </a:lnTo>
                            <a:lnTo>
                              <a:pt x="11376" y="14517"/>
                            </a:lnTo>
                            <a:lnTo>
                              <a:pt x="12402" y="14517"/>
                            </a:lnTo>
                            <a:lnTo>
                              <a:pt x="12444" y="12203"/>
                            </a:lnTo>
                            <a:lnTo>
                              <a:pt x="12402" y="12203"/>
                            </a:lnTo>
                            <a:cubicBezTo>
                              <a:pt x="12277" y="13395"/>
                              <a:pt x="12180" y="14306"/>
                              <a:pt x="11931" y="14306"/>
                            </a:cubicBezTo>
                            <a:close/>
                          </a:path>
                        </a:pathLst>
                      </a:custGeom>
                      <a:solidFill>
                        <a:schemeClr val="bg1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24FD735A" id="Shape" o:spid="_x0000_s1026" alt="logo placeholder" style="width:155.7pt;height: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" path="m7575,7504v-430,,-666,1402,-666,3647c6909,13325,7117,14587,7547,14587v444,,652,-1332,652,-3577c8199,8836,7991,7504,7575,7504xm7810,11431v,1964,-27,2946,-249,2946c7339,14377,7311,13325,7311,11501r,-701c7311,8766,7325,7714,7561,7714v236,,249,982,249,3016l7810,11431xm21558,12343v-55,1052,-235,1893,-471,1893l21017,14236r,-3155l21059,11081v139,,208,350,250,1332l21336,12413r,-2875l21309,9538v-28,771,-111,1262,-236,1262l21003,10800r,-3016l21073,7784v236,,333,421,430,1754l21545,9538r-14,-1964l20518,7574r,210l20629,7784r,6452l20518,14236r,211l21586,14447r14,-2174l21558,12273r,70xm9281,7784r125,l9406,12203v,1402,-125,2033,-319,2033c8851,14236,8795,13465,8795,12343r,-4629l8920,7714r,-210l8310,7504r,210l8421,7714r,4278c8421,13956,8643,14517,8962,14517v402,,499,-912,499,-2385l9461,7784r111,l9572,7574r-277,l9295,7784r-14,xm2136,4839v-652,,-1179,2665,-1179,5961c957,14096,1484,16761,2136,16761v652,,1180,-2665,1180,-5961c3316,7504,2788,4839,2136,4839xm2136,c957,,,4839,,10800v,5961,957,10800,2136,10800c3316,21600,4273,16761,4273,10800,4287,4839,3316,,2136,xm2136,18935v-887,,-1609,-3647,-1609,-8135c527,6312,1249,2735,2136,2735v888,,1610,3577,1610,8065c3746,15288,3024,18935,2136,18935xm6853,7784r125,l6978,7644r-388,l6590,7784r194,l6506,10870,6243,7784r125,l6368,7644r-625,l5743,7784r97,l6173,11221r,3085l6049,14306r,211l6659,14517r,-211l6534,14306r,-3225l6853,7784xm19852,7644r-569,l19283,7855r125,l19408,14377r-125,l19283,14587r749,l20032,14377r-249,l19783,11712r14,c20171,11712,20435,11291,20435,9608v,-1543,-222,-1964,-583,-1964xm20032,9818v,1122,-41,1683,-208,1683l19783,11501r,-3717l19838,7784v153,,194,421,194,1473l20032,9818xm16786,7644r-14,2455l16814,10099v97,-1543,166,-2244,347,-2244l17188,7855r,6451l17022,14306r,211l17729,14517r,-211l17563,14306r,-6451l17591,7855v180,,236,631,347,2244l17979,10099r-14,-2455l16786,7644xm14705,11712r125,l14830,13605v,491,-14,772,-153,772c14497,14377,14400,13395,14400,11431r,-771c14400,8626,14511,7714,14691,7714v167,,292,912,403,2034l15135,9748r-14,-2104l15094,7644v-14,140,-28,211,-56,211c14969,7855,14872,7574,14664,7574v-403,,-666,1262,-666,3647c13998,13535,14247,14657,14664,14657v166,,319,-351,388,-351c15108,14306,15121,14377,15149,14587r28,l15177,11782r69,l15246,11571r-555,l14691,11712r14,xm16051,7504v-430,,-666,1402,-666,3647c15385,13325,15593,14587,16023,14587v444,,652,-1332,652,-3577c16675,8836,16467,7504,16051,7504xm16273,11431v,1964,-28,2946,-250,2946c15801,14377,15773,13325,15773,11501r,-701c15773,8766,15787,7714,16023,7714v236,,250,982,250,3016l16273,11431xm18853,7784r194,l18770,10870,18506,7784r125,l18631,7644r-624,l18007,7784r97,l18437,11221r,3085l18312,14306r,211l18923,14517r,-211l18798,14306r,-3225l19089,7784r125,l19214,7644r-389,l18825,7784r28,xm10821,14026v-56,,-56,-210,-56,-842l10765,12623v,-1122,-69,-1542,-277,-1683l10488,10940v208,-70,333,-421,333,-1613c10821,7925,10627,7644,10224,7644r-582,l9642,7855r124,l9766,14377r-124,l9642,14587r638,l10280,14377r-153,l10127,11081r97,c10335,11081,10363,11431,10363,12132r,702c10363,14236,10432,14657,10682,14657v180,,236,-280,264,-1402l10918,13255v-42,701,-69,771,-97,771xm10405,9397v,1052,-70,1473,-222,1473l10127,10870r,-3015l10197,7855v138,,221,210,221,1262l10418,9397r-13,xm13207,7504v-430,,-666,1402,-666,3647c12541,13325,12749,14587,13179,14587v444,,652,-1332,652,-3577c13845,8836,13637,7504,13207,7504xm13443,11431v,1964,-28,2946,-250,2946c12971,14377,12943,13325,12943,11501r,-701c12943,8766,12957,7714,13193,7714v236,,250,982,250,3016l13443,11431xm11931,14306r-70,l11861,7855r208,l12069,7644r-693,l11376,7855r111,l11487,14306r-111,l11376,14517r1026,l12444,12203r-42,c12277,13395,12180,14306,11931,14306xe" fillcolor="white [3212]" stroked="f" strokeweight="1pt">
              <v:stroke miterlimit="4" joinstyle="miter"/>
              <v:path arrowok="t" o:extrusionok="f" o:connecttype="custom" o:connectlocs="988695,195580;988695,195580;988695,195580;988695,195580" o:connectangles="0,90,180,270"/>
              <w10:anchorlock/>
            </v:shape>
          </w:pict>
        </mc:Fallback>
      </mc:AlternateContent>
    </w:r>
    <w:r w:rsidR="001034AB" w:rsidRPr="00BD4CBB"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removePersonalInformation/>
  <w:removeDateAndTime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908"/>
    <w:rsid w:val="00026524"/>
    <w:rsid w:val="000A7FDC"/>
    <w:rsid w:val="000B2029"/>
    <w:rsid w:val="000C75BF"/>
    <w:rsid w:val="001034AB"/>
    <w:rsid w:val="00110721"/>
    <w:rsid w:val="001257F0"/>
    <w:rsid w:val="0016108E"/>
    <w:rsid w:val="001A199E"/>
    <w:rsid w:val="001D7143"/>
    <w:rsid w:val="00246BBD"/>
    <w:rsid w:val="0025130C"/>
    <w:rsid w:val="00256391"/>
    <w:rsid w:val="002633EB"/>
    <w:rsid w:val="00265218"/>
    <w:rsid w:val="002B4534"/>
    <w:rsid w:val="002C6ABD"/>
    <w:rsid w:val="002D3842"/>
    <w:rsid w:val="003071A0"/>
    <w:rsid w:val="00337C0F"/>
    <w:rsid w:val="00347908"/>
    <w:rsid w:val="00366F6D"/>
    <w:rsid w:val="003D14D8"/>
    <w:rsid w:val="003E0129"/>
    <w:rsid w:val="00435E8C"/>
    <w:rsid w:val="0044234B"/>
    <w:rsid w:val="004464D1"/>
    <w:rsid w:val="00463B35"/>
    <w:rsid w:val="00482917"/>
    <w:rsid w:val="004C2F50"/>
    <w:rsid w:val="0052715B"/>
    <w:rsid w:val="00542A22"/>
    <w:rsid w:val="005D124E"/>
    <w:rsid w:val="005D4280"/>
    <w:rsid w:val="00643F5A"/>
    <w:rsid w:val="00684557"/>
    <w:rsid w:val="006C7D64"/>
    <w:rsid w:val="0071089C"/>
    <w:rsid w:val="00740FC7"/>
    <w:rsid w:val="007B52D2"/>
    <w:rsid w:val="007C1F7D"/>
    <w:rsid w:val="007D4902"/>
    <w:rsid w:val="0080535A"/>
    <w:rsid w:val="008D3EE1"/>
    <w:rsid w:val="009E6AC6"/>
    <w:rsid w:val="00A3321A"/>
    <w:rsid w:val="00A73AE1"/>
    <w:rsid w:val="00AB2833"/>
    <w:rsid w:val="00AC7198"/>
    <w:rsid w:val="00AE3FB7"/>
    <w:rsid w:val="00B122BA"/>
    <w:rsid w:val="00B669DE"/>
    <w:rsid w:val="00B675AF"/>
    <w:rsid w:val="00BC1B68"/>
    <w:rsid w:val="00BD4CBB"/>
    <w:rsid w:val="00BF5A49"/>
    <w:rsid w:val="00C50E6D"/>
    <w:rsid w:val="00C648D7"/>
    <w:rsid w:val="00C822DF"/>
    <w:rsid w:val="00CF31BB"/>
    <w:rsid w:val="00D17EEF"/>
    <w:rsid w:val="00D4436A"/>
    <w:rsid w:val="00DD0D2E"/>
    <w:rsid w:val="00DE3C23"/>
    <w:rsid w:val="00E141F4"/>
    <w:rsid w:val="00E53AFF"/>
    <w:rsid w:val="00F27B67"/>
    <w:rsid w:val="00FC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AD094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anklin Gothic Book" w:eastAsia="Franklin Gothic Book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15B"/>
    <w:pPr>
      <w:spacing w:after="120"/>
      <w:jc w:val="center"/>
    </w:pPr>
    <w:rPr>
      <w:rFonts w:asciiTheme="minorHAnsi" w:hAnsiTheme="minorHAnsi"/>
      <w:color w:val="000000"/>
      <w:sz w:val="2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25130C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25130C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customStyle="1" w:styleId="Text">
    <w:name w:val="Text"/>
    <w:basedOn w:val="Normal"/>
    <w:next w:val="Normal"/>
    <w:uiPriority w:val="1"/>
    <w:qFormat/>
    <w:rsid w:val="00643F5A"/>
  </w:style>
  <w:style w:type="paragraph" w:customStyle="1" w:styleId="BlueText">
    <w:name w:val="Blue Text"/>
    <w:basedOn w:val="Normal"/>
    <w:uiPriority w:val="3"/>
    <w:qFormat/>
    <w:rsid w:val="0052715B"/>
    <w:rPr>
      <w:color w:val="1F497D" w:themeColor="text2"/>
    </w:rPr>
  </w:style>
  <w:style w:type="paragraph" w:customStyle="1" w:styleId="Contacts">
    <w:name w:val="Contacts"/>
    <w:basedOn w:val="Normal"/>
    <w:uiPriority w:val="5"/>
    <w:qFormat/>
    <w:rsid w:val="0052715B"/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Text"/>
    <w:uiPriority w:val="2"/>
    <w:qFormat/>
    <w:rsid w:val="0016108E"/>
    <w:pPr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BlueText"/>
    <w:uiPriority w:val="4"/>
    <w:qFormat/>
    <w:rsid w:val="0052715B"/>
    <w:rPr>
      <w:b/>
      <w:bCs/>
      <w:sz w:val="24"/>
    </w:rPr>
  </w:style>
  <w:style w:type="paragraph" w:customStyle="1" w:styleId="Notes">
    <w:name w:val="Notes"/>
    <w:basedOn w:val="BlueText"/>
    <w:uiPriority w:val="6"/>
    <w:qFormat/>
    <w:rsid w:val="001A199E"/>
    <w:rPr>
      <w:i/>
      <w:i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oulk\AppData\Roaming\Microsoft\Templates\Small%20business%20employee%20vacation%20request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D4AFBF15CB43C1A7D7FAF6E659DB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C7039C-718E-4CB4-B018-DEB60F12D098}"/>
      </w:docPartPr>
      <w:docPartBody>
        <w:p w:rsidR="00CF6346" w:rsidRDefault="00BC231C">
          <w:pPr>
            <w:pStyle w:val="01D4AFBF15CB43C1A7D7FAF6E659DBAF"/>
          </w:pPr>
          <w:r w:rsidRPr="0052715B">
            <w:t xml:space="preserve">Request for Use of Vacation </w:t>
          </w:r>
          <w:r w:rsidRPr="0052715B">
            <w:br/>
            <w:t>Time or Personal Days</w:t>
          </w:r>
        </w:p>
      </w:docPartBody>
    </w:docPart>
    <w:docPart>
      <w:docPartPr>
        <w:name w:val="C1C0637BFD014A3788FD24F8606CC4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00D9A0-4474-49C9-AAA6-57895090ABC8}"/>
      </w:docPartPr>
      <w:docPartBody>
        <w:p w:rsidR="00CF6346" w:rsidRDefault="00BC231C">
          <w:pPr>
            <w:pStyle w:val="C1C0637BFD014A3788FD24F8606CC487"/>
          </w:pPr>
          <w:r w:rsidRPr="0052715B">
            <w:t xml:space="preserve">Please </w:t>
          </w:r>
          <w:r>
            <w:t>complete and submit this form to</w:t>
          </w:r>
          <w:r w:rsidRPr="0052715B">
            <w:t xml:space="preserve"> </w:t>
          </w:r>
          <w:r>
            <w:t>your Provider/Office Manager.</w:t>
          </w:r>
        </w:p>
      </w:docPartBody>
    </w:docPart>
    <w:docPart>
      <w:docPartPr>
        <w:name w:val="B0398786FD394BB7A211A593554A50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4BAF1-FC65-49AD-999F-40ADD7837550}"/>
      </w:docPartPr>
      <w:docPartBody>
        <w:p w:rsidR="00CF6346" w:rsidRDefault="00BC231C">
          <w:pPr>
            <w:pStyle w:val="B0398786FD394BB7A211A593554A5054"/>
          </w:pPr>
          <w:r w:rsidRPr="0052715B">
            <w:t>Request Date</w:t>
          </w:r>
        </w:p>
      </w:docPartBody>
    </w:docPart>
    <w:docPart>
      <w:docPartPr>
        <w:name w:val="1525A4D44A85425F9A3E8088740891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8E840E-0EA4-44DD-9A7C-509F8CD63781}"/>
      </w:docPartPr>
      <w:docPartBody>
        <w:p w:rsidR="00CF6346" w:rsidRDefault="00BC231C">
          <w:pPr>
            <w:pStyle w:val="1525A4D44A85425F9A3E808874089112"/>
          </w:pPr>
          <w:r w:rsidRPr="0052715B">
            <w:t>Employee Name (First and Last Name)</w:t>
          </w:r>
        </w:p>
      </w:docPartBody>
    </w:docPart>
    <w:docPart>
      <w:docPartPr>
        <w:name w:val="EC14AF9987884FF7B1E4D5B29BA329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C4A8FB-46EE-46D3-B292-FD3ED1F8B8B7}"/>
      </w:docPartPr>
      <w:docPartBody>
        <w:p w:rsidR="00CF6346" w:rsidRDefault="00BC231C">
          <w:pPr>
            <w:pStyle w:val="EC14AF9987884FF7B1E4D5B29BA32903"/>
          </w:pPr>
          <w:r w:rsidRPr="0052715B">
            <w:t>Office Title</w:t>
          </w:r>
        </w:p>
      </w:docPartBody>
    </w:docPart>
    <w:docPart>
      <w:docPartPr>
        <w:name w:val="F14E1A1DC2D9472E90F9F94361583C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9B8E0A-682E-4DE2-A645-A0F837D5639A}"/>
      </w:docPartPr>
      <w:docPartBody>
        <w:p w:rsidR="00CF6346" w:rsidRDefault="00BC231C">
          <w:pPr>
            <w:pStyle w:val="F14E1A1DC2D9472E90F9F94361583C7E"/>
          </w:pPr>
          <w:r w:rsidRPr="0052715B">
            <w:t>Vacation Time/Personal Time Earned</w:t>
          </w:r>
        </w:p>
      </w:docPartBody>
    </w:docPart>
    <w:docPart>
      <w:docPartPr>
        <w:name w:val="B07E10FBAB124775B15A53F11A859A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0AA85B-EC4D-43D8-B49F-1E81B034E816}"/>
      </w:docPartPr>
      <w:docPartBody>
        <w:p w:rsidR="00CF6346" w:rsidRDefault="00BC231C">
          <w:pPr>
            <w:pStyle w:val="B07E10FBAB124775B15A53F11A859A0E"/>
          </w:pPr>
          <w:r w:rsidRPr="0052715B">
            <w:t>Please fill in the dates you are requesting off</w:t>
          </w:r>
        </w:p>
      </w:docPartBody>
    </w:docPart>
    <w:docPart>
      <w:docPartPr>
        <w:name w:val="FCA480E4953842049B83983E90F6FF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AB1516-D725-43EC-B4C7-430D37B2439E}"/>
      </w:docPartPr>
      <w:docPartBody>
        <w:p w:rsidR="00CF6346" w:rsidRDefault="00BC231C">
          <w:pPr>
            <w:pStyle w:val="FCA480E4953842049B83983E90F6FF0E"/>
          </w:pPr>
          <w:r w:rsidRPr="0052715B">
            <w:t>Day you plan to return to the office</w:t>
          </w:r>
        </w:p>
      </w:docPartBody>
    </w:docPart>
    <w:docPart>
      <w:docPartPr>
        <w:name w:val="1C4472B6FD3E44E88407560C760518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3B5A47-F359-4FB5-B95D-431292B59063}"/>
      </w:docPartPr>
      <w:docPartBody>
        <w:p w:rsidR="00CF6346" w:rsidRDefault="00BC231C">
          <w:pPr>
            <w:pStyle w:val="1C4472B6FD3E44E88407560C76051832"/>
          </w:pPr>
          <w:r w:rsidRPr="0052715B">
            <w:t>Employee Signature</w:t>
          </w:r>
        </w:p>
      </w:docPartBody>
    </w:docPart>
    <w:docPart>
      <w:docPartPr>
        <w:name w:val="A98E2634E25B4189B3FED9D4E74E34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63076C-1EC9-4CB5-B45F-9ED213804C0A}"/>
      </w:docPartPr>
      <w:docPartBody>
        <w:p w:rsidR="00CF6346" w:rsidRDefault="00BC231C">
          <w:pPr>
            <w:pStyle w:val="A98E2634E25B4189B3FED9D4E74E34A6"/>
          </w:pPr>
          <w:r w:rsidRPr="0052715B">
            <w:t>Date</w:t>
          </w:r>
        </w:p>
      </w:docPartBody>
    </w:docPart>
    <w:docPart>
      <w:docPartPr>
        <w:name w:val="FBF182A3591D4A4EBA7FDEECCA511F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AA37CD-A36F-427D-8AFD-FF9EF85D5A80}"/>
      </w:docPartPr>
      <w:docPartBody>
        <w:p w:rsidR="00CF6346" w:rsidRDefault="00BC231C">
          <w:pPr>
            <w:pStyle w:val="FBF182A3591D4A4EBA7FDEECCA511F0D"/>
          </w:pPr>
          <w:r w:rsidRPr="0052715B">
            <w:t>Provider/Office Manager to Fill in Below</w:t>
          </w:r>
        </w:p>
      </w:docPartBody>
    </w:docPart>
    <w:docPart>
      <w:docPartPr>
        <w:name w:val="2E3B85E3310441F3AC722B7B46252D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E7DAF6-77AD-42E4-BB26-9AD41959A775}"/>
      </w:docPartPr>
      <w:docPartBody>
        <w:p w:rsidR="00CF6346" w:rsidRDefault="00BC231C">
          <w:pPr>
            <w:pStyle w:val="2E3B85E3310441F3AC722B7B46252D2C"/>
          </w:pPr>
          <w:r w:rsidRPr="0052715B">
            <w:t>Approved or Not Approved</w:t>
          </w:r>
        </w:p>
      </w:docPartBody>
    </w:docPart>
    <w:docPart>
      <w:docPartPr>
        <w:name w:val="C862CF2E2BEA47F19F9759E6730610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45D10-3671-4AA4-8F61-D71127F26EAF}"/>
      </w:docPartPr>
      <w:docPartBody>
        <w:p w:rsidR="00CF6346" w:rsidRDefault="00BC231C">
          <w:pPr>
            <w:pStyle w:val="C862CF2E2BEA47F19F9759E673061060"/>
          </w:pPr>
          <w:r w:rsidRPr="0052715B">
            <w:t>Total Amount of Days/</w:t>
          </w:r>
          <w:r w:rsidRPr="0052715B">
            <w:br/>
            <w:t>Hours Requested by Employee</w:t>
          </w:r>
        </w:p>
      </w:docPartBody>
    </w:docPart>
    <w:docPart>
      <w:docPartPr>
        <w:name w:val="4CAD9AC7AAD94FC9A69645A32784C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ABE32D-AA61-4CF3-93E6-90DD236B19A2}"/>
      </w:docPartPr>
      <w:docPartBody>
        <w:p w:rsidR="00CF6346" w:rsidRDefault="00BC231C">
          <w:pPr>
            <w:pStyle w:val="4CAD9AC7AAD94FC9A69645A32784CE60"/>
          </w:pPr>
          <w:r w:rsidRPr="0052715B">
            <w:t>If NOT Approved, Explain Why</w:t>
          </w:r>
        </w:p>
      </w:docPartBody>
    </w:docPart>
    <w:docPart>
      <w:docPartPr>
        <w:name w:val="6797BC6E42B543E385DDE625A6C9AE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2E0B75-0560-4C2C-9512-15E1DA88233D}"/>
      </w:docPartPr>
      <w:docPartBody>
        <w:p w:rsidR="00CF6346" w:rsidRDefault="00BC231C">
          <w:pPr>
            <w:pStyle w:val="6797BC6E42B543E385DDE625A6C9AE9B"/>
          </w:pPr>
          <w:r w:rsidRPr="0052715B">
            <w:t>Provider/Office Manager</w:t>
          </w:r>
        </w:p>
      </w:docPartBody>
    </w:docPart>
    <w:docPart>
      <w:docPartPr>
        <w:name w:val="3698F100ACFD4714909BFB8B9E54A6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D119B4-0986-402B-8D94-19BEDDA8DB40}"/>
      </w:docPartPr>
      <w:docPartBody>
        <w:p w:rsidR="00CF6346" w:rsidRDefault="00BC231C">
          <w:pPr>
            <w:pStyle w:val="3698F100ACFD4714909BFB8B9E54A640"/>
          </w:pPr>
          <w:r w:rsidRPr="0052715B"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31C"/>
    <w:rsid w:val="00620AC0"/>
    <w:rsid w:val="00BC231C"/>
    <w:rsid w:val="00CF6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D4AFBF15CB43C1A7D7FAF6E659DBAF">
    <w:name w:val="01D4AFBF15CB43C1A7D7FAF6E659DBAF"/>
  </w:style>
  <w:style w:type="paragraph" w:customStyle="1" w:styleId="C1C0637BFD014A3788FD24F8606CC487">
    <w:name w:val="C1C0637BFD014A3788FD24F8606CC487"/>
  </w:style>
  <w:style w:type="paragraph" w:customStyle="1" w:styleId="B0398786FD394BB7A211A593554A5054">
    <w:name w:val="B0398786FD394BB7A211A593554A5054"/>
  </w:style>
  <w:style w:type="paragraph" w:customStyle="1" w:styleId="1525A4D44A85425F9A3E808874089112">
    <w:name w:val="1525A4D44A85425F9A3E808874089112"/>
  </w:style>
  <w:style w:type="paragraph" w:customStyle="1" w:styleId="EC14AF9987884FF7B1E4D5B29BA32903">
    <w:name w:val="EC14AF9987884FF7B1E4D5B29BA32903"/>
  </w:style>
  <w:style w:type="paragraph" w:customStyle="1" w:styleId="F14E1A1DC2D9472E90F9F94361583C7E">
    <w:name w:val="F14E1A1DC2D9472E90F9F94361583C7E"/>
  </w:style>
  <w:style w:type="paragraph" w:customStyle="1" w:styleId="B07E10FBAB124775B15A53F11A859A0E">
    <w:name w:val="B07E10FBAB124775B15A53F11A859A0E"/>
  </w:style>
  <w:style w:type="paragraph" w:customStyle="1" w:styleId="FCA480E4953842049B83983E90F6FF0E">
    <w:name w:val="FCA480E4953842049B83983E90F6FF0E"/>
  </w:style>
  <w:style w:type="paragraph" w:customStyle="1" w:styleId="1C4472B6FD3E44E88407560C76051832">
    <w:name w:val="1C4472B6FD3E44E88407560C76051832"/>
  </w:style>
  <w:style w:type="paragraph" w:customStyle="1" w:styleId="A98E2634E25B4189B3FED9D4E74E34A6">
    <w:name w:val="A98E2634E25B4189B3FED9D4E74E34A6"/>
  </w:style>
  <w:style w:type="paragraph" w:customStyle="1" w:styleId="FBF182A3591D4A4EBA7FDEECCA511F0D">
    <w:name w:val="FBF182A3591D4A4EBA7FDEECCA511F0D"/>
  </w:style>
  <w:style w:type="paragraph" w:customStyle="1" w:styleId="2E3B85E3310441F3AC722B7B46252D2C">
    <w:name w:val="2E3B85E3310441F3AC722B7B46252D2C"/>
  </w:style>
  <w:style w:type="paragraph" w:customStyle="1" w:styleId="C862CF2E2BEA47F19F9759E673061060">
    <w:name w:val="C862CF2E2BEA47F19F9759E673061060"/>
  </w:style>
  <w:style w:type="paragraph" w:customStyle="1" w:styleId="4CAD9AC7AAD94FC9A69645A32784CE60">
    <w:name w:val="4CAD9AC7AAD94FC9A69645A32784CE60"/>
  </w:style>
  <w:style w:type="paragraph" w:customStyle="1" w:styleId="6797BC6E42B543E385DDE625A6C9AE9B">
    <w:name w:val="6797BC6E42B543E385DDE625A6C9AE9B"/>
  </w:style>
  <w:style w:type="paragraph" w:customStyle="1" w:styleId="3698F100ACFD4714909BFB8B9E54A640">
    <w:name w:val="3698F100ACFD4714909BFB8B9E54A6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0C341F-D1FC-472D-BE2C-8390A424931B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D5BE1911-DEAF-43D4-83CA-88096F3224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069EF26-FD2A-4EC0-8FE3-2D9B6B4F30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F28386-9B98-4AF3-AB54-E1033BE4E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employee vacation request form</Template>
  <TotalTime>0</TotalTime>
  <Pages>1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2021-12-10T16:54:00Z</dcterms:created>
  <dcterms:modified xsi:type="dcterms:W3CDTF">2021-12-12T15:16:00Z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